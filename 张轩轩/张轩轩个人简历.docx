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0" w:lineRule="exact"/>
        <w:rPr>
          <w:rFonts w:ascii="微软雅黑" w:hAnsi="微软雅黑" w:eastAsia="微软雅黑"/>
        </w:rPr>
      </w:pPr>
    </w:p>
    <w:p>
      <w:pPr>
        <w:snapToGrid w:val="0"/>
        <w:spacing w:line="20" w:lineRule="exact"/>
        <w:rPr>
          <w:rFonts w:ascii="微软雅黑" w:hAnsi="微软雅黑" w:eastAsia="微软雅黑"/>
        </w:rPr>
      </w:pPr>
    </w:p>
    <w:p>
      <w:pPr>
        <w:snapToGrid w:val="0"/>
        <w:spacing w:line="20" w:lineRule="exact"/>
        <w:rPr>
          <w:rFonts w:ascii="微软雅黑" w:hAnsi="微软雅黑" w:eastAsia="微软雅黑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92032" behindDoc="0" locked="0" layoutInCell="1" allowOverlap="1">
            <wp:simplePos x="0" y="0"/>
            <wp:positionH relativeFrom="margin">
              <wp:posOffset>539750</wp:posOffset>
            </wp:positionH>
            <wp:positionV relativeFrom="margin">
              <wp:posOffset>95885</wp:posOffset>
            </wp:positionV>
            <wp:extent cx="1115695" cy="1487170"/>
            <wp:effectExtent l="0" t="0" r="12065" b="6350"/>
            <wp:wrapNone/>
            <wp:docPr id="4" name="photo" descr="C:\Users\dell\Desktop\QQ图片20180701204702.jpgQQ图片2018070120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" descr="C:\Users\dell\Desktop\QQ图片20180701204702.jpgQQ图片2018070120470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487170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8930" w:type="dxa"/>
        <w:tblInd w:w="3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5" w:hRule="atLeast"/>
        </w:trPr>
        <w:tc>
          <w:tcPr>
            <w:tcW w:w="4247" w:type="dxa"/>
            <w:shd w:val="clear" w:color="auto" w:fill="auto"/>
            <w:vAlign w:val="center"/>
          </w:tcPr>
          <w:p>
            <w:pPr>
              <w:snapToGrid w:val="0"/>
              <w:spacing w:line="84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D9B47"/>
                <w:spacing w:val="60"/>
                <w:sz w:val="56"/>
              </w:rPr>
              <w:t>张</w:t>
            </w:r>
            <w:r>
              <w:rPr>
                <w:rFonts w:hint="eastAsia" w:ascii="微软雅黑" w:hAnsi="微软雅黑" w:eastAsia="微软雅黑"/>
                <w:color w:val="7D9B47"/>
                <w:spacing w:val="60"/>
                <w:sz w:val="56"/>
                <w:lang w:val="en-US" w:eastAsia="zh-CN"/>
              </w:rPr>
              <w:t>轩轩</w:t>
            </w:r>
            <w:bookmarkStart w:id="3" w:name="_GoBack"/>
            <w:bookmarkEnd w:id="3"/>
          </w:p>
        </w:tc>
        <w:tc>
          <w:tcPr>
            <w:tcW w:w="4683" w:type="dxa"/>
            <w:shd w:val="clear" w:color="auto" w:fill="auto"/>
            <w:vAlign w:val="center"/>
          </w:tcPr>
          <w:p>
            <w:pPr>
              <w:snapToGrid w:val="0"/>
              <w:spacing w:line="500" w:lineRule="exact"/>
              <w:ind w:left="630" w:leftChars="300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67310</wp:posOffset>
                      </wp:positionV>
                      <wp:extent cx="215900" cy="215900"/>
                      <wp:effectExtent l="0" t="0" r="12700" b="12700"/>
                      <wp:wrapNone/>
                      <wp:docPr id="68" name="组合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00" cy="215900"/>
                                <a:chOff x="0" y="0"/>
                                <a:chExt cx="215900" cy="215900"/>
                              </a:xfrm>
                              <a:solidFill>
                                <a:srgbClr val="7D9B47"/>
                              </a:solidFill>
                            </wpg:grpSpPr>
                            <wps:wsp>
                              <wps:cNvPr id="510" name="椭圆 51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215900" cy="215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D9B4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" name="任意多边形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7625" y="43982"/>
                                  <a:ext cx="126000" cy="116550"/>
                                </a:xfrm>
                                <a:custGeom>
                                  <a:avLst/>
                                  <a:gdLst>
                                    <a:gd name="connsiteX0" fmla="*/ 71755 w 143510"/>
                                    <a:gd name="connsiteY0" fmla="*/ 72402 h 133985"/>
                                    <a:gd name="connsiteX1" fmla="*/ 122998 w 143510"/>
                                    <a:gd name="connsiteY1" fmla="*/ 87763 h 133985"/>
                                    <a:gd name="connsiteX2" fmla="*/ 143510 w 143510"/>
                                    <a:gd name="connsiteY2" fmla="*/ 133985 h 133985"/>
                                    <a:gd name="connsiteX3" fmla="*/ 0 w 143510"/>
                                    <a:gd name="connsiteY3" fmla="*/ 133985 h 133985"/>
                                    <a:gd name="connsiteX4" fmla="*/ 20476 w 143510"/>
                                    <a:gd name="connsiteY4" fmla="*/ 87763 h 133985"/>
                                    <a:gd name="connsiteX5" fmla="*/ 71755 w 143510"/>
                                    <a:gd name="connsiteY5" fmla="*/ 72402 h 133985"/>
                                    <a:gd name="connsiteX6" fmla="*/ 71755 w 143510"/>
                                    <a:gd name="connsiteY6" fmla="*/ 0 h 133985"/>
                                    <a:gd name="connsiteX7" fmla="*/ 105964 w 143510"/>
                                    <a:gd name="connsiteY7" fmla="*/ 33705 h 133985"/>
                                    <a:gd name="connsiteX8" fmla="*/ 71755 w 143510"/>
                                    <a:gd name="connsiteY8" fmla="*/ 67410 h 133985"/>
                                    <a:gd name="connsiteX9" fmla="*/ 37546 w 143510"/>
                                    <a:gd name="connsiteY9" fmla="*/ 33705 h 133985"/>
                                    <a:gd name="connsiteX10" fmla="*/ 71755 w 143510"/>
                                    <a:gd name="connsiteY10" fmla="*/ 0 h 13398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43510" h="133985">
                                      <a:moveTo>
                                        <a:pt x="71755" y="72402"/>
                                      </a:moveTo>
                                      <a:cubicBezTo>
                                        <a:pt x="98399" y="72402"/>
                                        <a:pt x="122998" y="87763"/>
                                        <a:pt x="122998" y="87763"/>
                                      </a:cubicBezTo>
                                      <a:cubicBezTo>
                                        <a:pt x="143510" y="133985"/>
                                        <a:pt x="143510" y="133985"/>
                                        <a:pt x="143510" y="133985"/>
                                      </a:cubicBezTo>
                                      <a:cubicBezTo>
                                        <a:pt x="0" y="133985"/>
                                        <a:pt x="0" y="133985"/>
                                        <a:pt x="0" y="133985"/>
                                      </a:cubicBezTo>
                                      <a:cubicBezTo>
                                        <a:pt x="20476" y="87763"/>
                                        <a:pt x="20476" y="87763"/>
                                        <a:pt x="20476" y="87763"/>
                                      </a:cubicBezTo>
                                      <a:cubicBezTo>
                                        <a:pt x="20476" y="87763"/>
                                        <a:pt x="47014" y="72402"/>
                                        <a:pt x="71755" y="72402"/>
                                      </a:cubicBezTo>
                                      <a:close/>
                                      <a:moveTo>
                                        <a:pt x="71755" y="0"/>
                                      </a:moveTo>
                                      <a:cubicBezTo>
                                        <a:pt x="90648" y="0"/>
                                        <a:pt x="105964" y="15090"/>
                                        <a:pt x="105964" y="33705"/>
                                      </a:cubicBezTo>
                                      <a:cubicBezTo>
                                        <a:pt x="105964" y="52320"/>
                                        <a:pt x="90648" y="67410"/>
                                        <a:pt x="71755" y="67410"/>
                                      </a:cubicBezTo>
                                      <a:cubicBezTo>
                                        <a:pt x="52862" y="67410"/>
                                        <a:pt x="37546" y="52320"/>
                                        <a:pt x="37546" y="33705"/>
                                      </a:cubicBezTo>
                                      <a:cubicBezTo>
                                        <a:pt x="37546" y="15090"/>
                                        <a:pt x="52862" y="0"/>
                                        <a:pt x="717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5pt;margin-top:5.3pt;height:17pt;width:17pt;z-index:251687936;mso-width-relative:page;mso-height-relative:page;" coordsize="215900,215900" o:gfxdata="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DmfelN1gAAAAYBAAAPAAAAAAAAAAEA&#10;IAAAACIAAABkcnMvZG93bnJldi54bWxQSwECFAAUAAAACACHTuJA9bLU22gFAAAKEwAADgAAAAAA&#10;AAABACAAAAAlAQAAZHJzL2Uyb0RvYy54bWxQSwUGAAAAAAYABgBZAQAA/wgAAAAA&#10;">
                      <o:lock v:ext="edit" aspectratio="f"/>
                      <v:shape id="_x0000_s1026" o:spid="_x0000_s1026" o:spt="3" type="#_x0000_t3" style="position:absolute;left:0;top:0;height:215900;width:215900;v-text-anchor:middle;" filled="f" stroked="t" coordsize="21600,21600" o:gfxdata="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QHO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7D9B47 [3204]" miterlimit="8" joinstyle="miter"/>
                        <v:imagedata o:title=""/>
                        <o:lock v:ext="edit" aspectratio="t"/>
                      </v:shape>
                      <v:shape id="任意多边形 13" o:spid="_x0000_s1026" o:spt="100" style="position:absolute;left:47625;top:43982;height:116550;width:126000;" filled="t" stroked="f" coordsize="143510,133985" o:gfxdata="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n+Q2/&#10;AAAA2wAAAA8AAAAAAAAAAQAgAAAAIgAAAGRycy9kb3ducmV2LnhtbFBLAQIUABQAAAAIAIdO4kAz&#10;LwWeOwAAADkAAAAQAAAAAAAAAAEAIAAAAA4BAABkcnMvc2hhcGV4bWwueG1sUEsFBgAAAAAGAAYA&#10;WwEAALgDAAAAAA==&#10;" path="m71755,72402c98399,72402,122998,87763,122998,87763c143510,133985,143510,133985,143510,133985c0,133985,0,133985,0,133985c20476,87763,20476,87763,20476,87763c20476,87763,47014,72402,71755,72402xm71755,0c90648,0,105964,15090,105964,33705c105964,52320,90648,67410,71755,67410c52862,67410,37546,52320,37546,33705c37546,15090,52862,0,71755,0xe">
                        <v:path o:connectlocs="63000,62980;107990,76342;126000,116550;0,116550;17977,76342;63000,62980;63000,0;93035,29319;63000,58638;32964,29319;63000,0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1024255</wp:posOffset>
                      </wp:positionV>
                      <wp:extent cx="215900" cy="215900"/>
                      <wp:effectExtent l="0" t="0" r="12700" b="12700"/>
                      <wp:wrapNone/>
                      <wp:docPr id="73" name="组合 5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15900" cy="215900"/>
                                <a:chOff x="624412" y="0"/>
                                <a:chExt cx="324000" cy="324000"/>
                              </a:xfrm>
                              <a:solidFill>
                                <a:srgbClr val="7D9B47"/>
                              </a:solidFill>
                            </wpg:grpSpPr>
                            <wps:wsp>
                              <wps:cNvPr id="74" name="椭圆 7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24412" y="0"/>
                                  <a:ext cx="324000" cy="32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D9B4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" name="Freeform 190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707077" y="81417"/>
                                  <a:ext cx="180000" cy="147029"/>
                                </a:xfrm>
                                <a:custGeom>
                                  <a:avLst/>
                                  <a:gdLst>
                                    <a:gd name="T0" fmla="*/ 3585 w 4099"/>
                                    <a:gd name="T1" fmla="*/ 3358 h 3358"/>
                                    <a:gd name="T2" fmla="*/ 514 w 4099"/>
                                    <a:gd name="T3" fmla="*/ 3358 h 3358"/>
                                    <a:gd name="T4" fmla="*/ 0 w 4099"/>
                                    <a:gd name="T5" fmla="*/ 2878 h 3358"/>
                                    <a:gd name="T6" fmla="*/ 0 w 4099"/>
                                    <a:gd name="T7" fmla="*/ 900 h 3358"/>
                                    <a:gd name="T8" fmla="*/ 1897 w 4099"/>
                                    <a:gd name="T9" fmla="*/ 2014 h 3358"/>
                                    <a:gd name="T10" fmla="*/ 1919 w 4099"/>
                                    <a:gd name="T11" fmla="*/ 2037 h 3358"/>
                                    <a:gd name="T12" fmla="*/ 2162 w 4099"/>
                                    <a:gd name="T13" fmla="*/ 2037 h 3358"/>
                                    <a:gd name="T14" fmla="*/ 4099 w 4099"/>
                                    <a:gd name="T15" fmla="*/ 906 h 3358"/>
                                    <a:gd name="T16" fmla="*/ 4099 w 4099"/>
                                    <a:gd name="T17" fmla="*/ 2878 h 3358"/>
                                    <a:gd name="T18" fmla="*/ 3585 w 4099"/>
                                    <a:gd name="T19" fmla="*/ 3358 h 3358"/>
                                    <a:gd name="T20" fmla="*/ 2049 w 4099"/>
                                    <a:gd name="T21" fmla="*/ 1816 h 3358"/>
                                    <a:gd name="T22" fmla="*/ 120 w 4099"/>
                                    <a:gd name="T23" fmla="*/ 684 h 3358"/>
                                    <a:gd name="T24" fmla="*/ 0 w 4099"/>
                                    <a:gd name="T25" fmla="*/ 637 h 3358"/>
                                    <a:gd name="T26" fmla="*/ 0 w 4099"/>
                                    <a:gd name="T27" fmla="*/ 479 h 3358"/>
                                    <a:gd name="T28" fmla="*/ 514 w 4099"/>
                                    <a:gd name="T29" fmla="*/ 0 h 3358"/>
                                    <a:gd name="T30" fmla="*/ 3585 w 4099"/>
                                    <a:gd name="T31" fmla="*/ 0 h 3358"/>
                                    <a:gd name="T32" fmla="*/ 4099 w 4099"/>
                                    <a:gd name="T33" fmla="*/ 479 h 3358"/>
                                    <a:gd name="T34" fmla="*/ 4099 w 4099"/>
                                    <a:gd name="T35" fmla="*/ 640 h 3358"/>
                                    <a:gd name="T36" fmla="*/ 3983 w 4099"/>
                                    <a:gd name="T37" fmla="*/ 686 h 3358"/>
                                    <a:gd name="T38" fmla="*/ 2049 w 4099"/>
                                    <a:gd name="T39" fmla="*/ 1816 h 33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099" h="3358">
                                      <a:moveTo>
                                        <a:pt x="3585" y="3358"/>
                                      </a:moveTo>
                                      <a:cubicBezTo>
                                        <a:pt x="514" y="3358"/>
                                        <a:pt x="514" y="3358"/>
                                        <a:pt x="514" y="3358"/>
                                      </a:cubicBezTo>
                                      <a:cubicBezTo>
                                        <a:pt x="230" y="3358"/>
                                        <a:pt x="0" y="3143"/>
                                        <a:pt x="0" y="2878"/>
                                      </a:cubicBezTo>
                                      <a:cubicBezTo>
                                        <a:pt x="0" y="900"/>
                                        <a:pt x="0" y="900"/>
                                        <a:pt x="0" y="900"/>
                                      </a:cubicBezTo>
                                      <a:cubicBezTo>
                                        <a:pt x="1897" y="2014"/>
                                        <a:pt x="1897" y="2014"/>
                                        <a:pt x="1897" y="2014"/>
                                      </a:cubicBezTo>
                                      <a:cubicBezTo>
                                        <a:pt x="1904" y="2021"/>
                                        <a:pt x="1910" y="2028"/>
                                        <a:pt x="1919" y="2037"/>
                                      </a:cubicBezTo>
                                      <a:cubicBezTo>
                                        <a:pt x="1986" y="2100"/>
                                        <a:pt x="2095" y="2100"/>
                                        <a:pt x="2162" y="2037"/>
                                      </a:cubicBezTo>
                                      <a:cubicBezTo>
                                        <a:pt x="4099" y="906"/>
                                        <a:pt x="4099" y="906"/>
                                        <a:pt x="4099" y="906"/>
                                      </a:cubicBezTo>
                                      <a:cubicBezTo>
                                        <a:pt x="4099" y="2878"/>
                                        <a:pt x="4099" y="2878"/>
                                        <a:pt x="4099" y="2878"/>
                                      </a:cubicBezTo>
                                      <a:cubicBezTo>
                                        <a:pt x="4099" y="3143"/>
                                        <a:pt x="3869" y="3358"/>
                                        <a:pt x="3585" y="3358"/>
                                      </a:cubicBezTo>
                                      <a:close/>
                                      <a:moveTo>
                                        <a:pt x="2049" y="1816"/>
                                      </a:moveTo>
                                      <a:cubicBezTo>
                                        <a:pt x="120" y="684"/>
                                        <a:pt x="120" y="684"/>
                                        <a:pt x="120" y="684"/>
                                      </a:cubicBezTo>
                                      <a:cubicBezTo>
                                        <a:pt x="87" y="653"/>
                                        <a:pt x="43" y="637"/>
                                        <a:pt x="0" y="637"/>
                                      </a:cubicBezTo>
                                      <a:cubicBezTo>
                                        <a:pt x="0" y="479"/>
                                        <a:pt x="0" y="479"/>
                                        <a:pt x="0" y="479"/>
                                      </a:cubicBezTo>
                                      <a:cubicBezTo>
                                        <a:pt x="0" y="214"/>
                                        <a:pt x="230" y="0"/>
                                        <a:pt x="514" y="0"/>
                                      </a:cubicBezTo>
                                      <a:cubicBezTo>
                                        <a:pt x="3585" y="0"/>
                                        <a:pt x="3585" y="0"/>
                                        <a:pt x="3585" y="0"/>
                                      </a:cubicBezTo>
                                      <a:cubicBezTo>
                                        <a:pt x="3869" y="0"/>
                                        <a:pt x="4099" y="214"/>
                                        <a:pt x="4099" y="479"/>
                                      </a:cubicBezTo>
                                      <a:cubicBezTo>
                                        <a:pt x="4099" y="640"/>
                                        <a:pt x="4099" y="640"/>
                                        <a:pt x="4099" y="640"/>
                                      </a:cubicBezTo>
                                      <a:cubicBezTo>
                                        <a:pt x="4057" y="641"/>
                                        <a:pt x="4015" y="656"/>
                                        <a:pt x="3983" y="686"/>
                                      </a:cubicBezTo>
                                      <a:lnTo>
                                        <a:pt x="2049" y="181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56" o:spid="_x0000_s1026" o:spt="203" style="position:absolute;left:0pt;margin-left:3.65pt;margin-top:80.65pt;height:17pt;width:17pt;z-index:251688960;mso-width-relative:page;mso-height-relative:page;" coordorigin="624412,0" coordsize="324000,324000" o:gfxdata="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KDU/ktcAAAAIAQAADwAAAAAAAAABACAA&#10;AAAiAAAAZHJzL2Rvd25yZXYueG1sUEsBAhQAFAAAAAgAh07iQD58YFWCBgAA2BgAAA4AAAAAAAAA&#10;AQAgAAAAJgEAAGRycy9lMm9Eb2MueG1sUEsFBgAAAAAGAAYAWQEAABoKAAAAAA==&#10;">
                      <o:lock v:ext="edit" aspectratio="t"/>
                      <v:shape id="_x0000_s1026" o:spid="_x0000_s1026" o:spt="3" type="#_x0000_t3" style="position:absolute;left:624412;top:0;height:324000;width:324000;v-text-anchor:middle;" filled="f" stroked="t" coordsize="21600,21600" o:gfxdata="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Inux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7D9B47 [3204]" miterlimit="8" joinstyle="miter"/>
                        <v:imagedata o:title=""/>
                        <o:lock v:ext="edit" aspectratio="t"/>
                      </v:shape>
                      <v:shape id="Freeform 190" o:spid="_x0000_s1026" o:spt="100" style="position:absolute;left:707077;top:81417;height:147029;width:180000;" filled="t" stroked="f" coordsize="4099,3358" o:gfxdata="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EjiC8AAAA&#10;2wAAAA8AAAAAAAAAAQAgAAAAIgAAAGRycy9kb3ducmV2LnhtbFBLAQIUABQAAAAIAIdO4kAzLwWe&#10;OwAAADkAAAAQAAAAAAAAAAEAIAAAAAsBAABkcnMvc2hhcGV4bWwueG1sUEsFBgAAAAAGAAYAWwEA&#10;ALU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    <v:path o:connectlocs="157428,147029;22571,147029;0,126012;0,39406;83303,88182;84269,89189;94940,89189;180000,39668;180000,126012;157428,147029;89978,79513;5269,29948;0,27890;0,20972;22571,0;157428,0;180000,20972;180000,28022;174906,30036;89978,79513" o:connectangles="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出生日期：199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92075</wp:posOffset>
                      </wp:positionV>
                      <wp:extent cx="215900" cy="215900"/>
                      <wp:effectExtent l="0" t="0" r="12700" b="12700"/>
                      <wp:wrapNone/>
                      <wp:docPr id="503" name="组合 5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15900" cy="215900"/>
                                <a:chOff x="996576" y="0"/>
                                <a:chExt cx="324000" cy="324000"/>
                              </a:xfrm>
                              <a:solidFill>
                                <a:srgbClr val="7D9B47"/>
                              </a:solidFill>
                            </wpg:grpSpPr>
                            <wps:wsp>
                              <wps:cNvPr id="504" name="椭圆 50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96576" y="0"/>
                                  <a:ext cx="324000" cy="32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D9B4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05" name="Freeform 81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83418" y="68384"/>
                                  <a:ext cx="162075" cy="205243"/>
                                </a:xfrm>
                                <a:custGeom>
                                  <a:avLst/>
                                  <a:gdLst>
                                    <a:gd name="T0" fmla="*/ 1026 w 2052"/>
                                    <a:gd name="T1" fmla="*/ 0 h 2603"/>
                                    <a:gd name="T2" fmla="*/ 0 w 2052"/>
                                    <a:gd name="T3" fmla="*/ 1025 h 2603"/>
                                    <a:gd name="T4" fmla="*/ 804 w 2052"/>
                                    <a:gd name="T5" fmla="*/ 2459 h 2603"/>
                                    <a:gd name="T6" fmla="*/ 1249 w 2052"/>
                                    <a:gd name="T7" fmla="*/ 2458 h 2603"/>
                                    <a:gd name="T8" fmla="*/ 2052 w 2052"/>
                                    <a:gd name="T9" fmla="*/ 1025 h 2603"/>
                                    <a:gd name="T10" fmla="*/ 1026 w 2052"/>
                                    <a:gd name="T11" fmla="*/ 0 h 2603"/>
                                    <a:gd name="T12" fmla="*/ 1026 w 2052"/>
                                    <a:gd name="T13" fmla="*/ 1467 h 2603"/>
                                    <a:gd name="T14" fmla="*/ 552 w 2052"/>
                                    <a:gd name="T15" fmla="*/ 993 h 2603"/>
                                    <a:gd name="T16" fmla="*/ 1026 w 2052"/>
                                    <a:gd name="T17" fmla="*/ 518 h 2603"/>
                                    <a:gd name="T18" fmla="*/ 1500 w 2052"/>
                                    <a:gd name="T19" fmla="*/ 993 h 2603"/>
                                    <a:gd name="T20" fmla="*/ 1026 w 2052"/>
                                    <a:gd name="T21" fmla="*/ 1467 h 26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2052" h="2603">
                                      <a:moveTo>
                                        <a:pt x="1026" y="0"/>
                                      </a:moveTo>
                                      <a:cubicBezTo>
                                        <a:pt x="460" y="0"/>
                                        <a:pt x="0" y="459"/>
                                        <a:pt x="0" y="1025"/>
                                      </a:cubicBezTo>
                                      <a:cubicBezTo>
                                        <a:pt x="0" y="1592"/>
                                        <a:pt x="804" y="2459"/>
                                        <a:pt x="804" y="2459"/>
                                      </a:cubicBezTo>
                                      <a:cubicBezTo>
                                        <a:pt x="927" y="2602"/>
                                        <a:pt x="1127" y="2603"/>
                                        <a:pt x="1249" y="2458"/>
                                      </a:cubicBezTo>
                                      <a:cubicBezTo>
                                        <a:pt x="1249" y="2458"/>
                                        <a:pt x="2052" y="1592"/>
                                        <a:pt x="2052" y="1025"/>
                                      </a:cubicBezTo>
                                      <a:cubicBezTo>
                                        <a:pt x="2052" y="459"/>
                                        <a:pt x="1592" y="0"/>
                                        <a:pt x="1026" y="0"/>
                                      </a:cubicBezTo>
                                      <a:close/>
                                      <a:moveTo>
                                        <a:pt x="1026" y="1467"/>
                                      </a:moveTo>
                                      <a:cubicBezTo>
                                        <a:pt x="764" y="1467"/>
                                        <a:pt x="552" y="1255"/>
                                        <a:pt x="552" y="993"/>
                                      </a:cubicBezTo>
                                      <a:cubicBezTo>
                                        <a:pt x="552" y="731"/>
                                        <a:pt x="764" y="518"/>
                                        <a:pt x="1026" y="518"/>
                                      </a:cubicBezTo>
                                      <a:cubicBezTo>
                                        <a:pt x="1288" y="518"/>
                                        <a:pt x="1500" y="731"/>
                                        <a:pt x="1500" y="993"/>
                                      </a:cubicBezTo>
                                      <a:cubicBezTo>
                                        <a:pt x="1500" y="1255"/>
                                        <a:pt x="1288" y="1467"/>
                                        <a:pt x="1026" y="14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18" o:spid="_x0000_s1026" o:spt="203" style="position:absolute;left:0pt;margin-left:3.5pt;margin-top:7.25pt;height:17pt;width:17pt;z-index:251689984;mso-width-relative:page;mso-height-relative:page;" coordorigin="996576,0" coordsize="324000,324000" o:gfxdata="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qoAqO1gAAAAYBAAAPAAAAAAAAAAEAIAAAACIA&#10;AABkcnMvZG93bnJldi54bWxQSwECFAAUAAAACACHTuJAQeIj3mIFAAA4EQAADgAAAAAAAAABACAA&#10;AAAlAQAAZHJzL2Uyb0RvYy54bWxQSwUGAAAAAAYABgBZAQAA+QgAAAAA&#10;">
                      <o:lock v:ext="edit" aspectratio="t"/>
                      <v:shape id="_x0000_s1026" o:spid="_x0000_s1026" o:spt="3" type="#_x0000_t3" style="position:absolute;left:996576;top:0;height:324000;width:324000;v-text-anchor:middle;" filled="f" stroked="t" coordsize="21600,21600" o:gfxdata="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i40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7D9B47 [3204]" miterlimit="8" joinstyle="miter"/>
                        <v:imagedata o:title=""/>
                        <o:lock v:ext="edit" aspectratio="t"/>
                      </v:shape>
                      <v:shape id="Freeform 81" o:spid="_x0000_s1026" o:spt="100" style="position:absolute;left:1083418;top:68384;height:205243;width:162075;" filled="t" stroked="f" coordsize="2052,2603" o:gfxdata="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7ACb4A&#10;AADcAAAADwAAAAAAAAABACAAAAAiAAAAZHJzL2Rvd25yZXYueG1sUEsBAhQAFAAAAAgAh07iQDMv&#10;BZ47AAAAOQAAABAAAAAAAAAAAQAgAAAADQEAAGRycy9zaGFwZXhtbC54bWxQSwUGAAAAAAYABgBb&#10;AQAAtwM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    <v:path o:connectlocs="81037,0;0,80819;63503,193888;98650,193809;162075,80819;81037,0;81037,115670;43599,78296;81037,40843;118475,78296;81037,115670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所在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城市：北京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69850</wp:posOffset>
                      </wp:positionV>
                      <wp:extent cx="215900" cy="215900"/>
                      <wp:effectExtent l="0" t="0" r="12700" b="12700"/>
                      <wp:wrapNone/>
                      <wp:docPr id="190" name="组合 5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15900" cy="215900"/>
                                <a:chOff x="2884328" y="0"/>
                                <a:chExt cx="324000" cy="324000"/>
                              </a:xfrm>
                              <a:solidFill>
                                <a:srgbClr val="7D9B47"/>
                              </a:solidFill>
                            </wpg:grpSpPr>
                            <wps:wsp>
                              <wps:cNvPr id="191" name="椭圆 19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84328" y="0"/>
                                  <a:ext cx="324000" cy="32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D9B4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8" name="Freeform 127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963790" y="70172"/>
                                  <a:ext cx="179999" cy="179999"/>
                                </a:xfrm>
                                <a:custGeom>
                                  <a:avLst/>
                                  <a:gdLst>
                                    <a:gd name="T0" fmla="*/ 1905 w 4545"/>
                                    <a:gd name="T1" fmla="*/ 2640 h 4545"/>
                                    <a:gd name="T2" fmla="*/ 1302 w 4545"/>
                                    <a:gd name="T3" fmla="*/ 1588 h 4545"/>
                                    <a:gd name="T4" fmla="*/ 1329 w 4545"/>
                                    <a:gd name="T5" fmla="*/ 581 h 4545"/>
                                    <a:gd name="T6" fmla="*/ 295 w 4545"/>
                                    <a:gd name="T7" fmla="*/ 702 h 4545"/>
                                    <a:gd name="T8" fmla="*/ 1365 w 4545"/>
                                    <a:gd name="T9" fmla="*/ 3180 h 4545"/>
                                    <a:gd name="T10" fmla="*/ 3843 w 4545"/>
                                    <a:gd name="T11" fmla="*/ 4250 h 4545"/>
                                    <a:gd name="T12" fmla="*/ 3964 w 4545"/>
                                    <a:gd name="T13" fmla="*/ 3217 h 4545"/>
                                    <a:gd name="T14" fmla="*/ 2957 w 4545"/>
                                    <a:gd name="T15" fmla="*/ 3243 h 4545"/>
                                    <a:gd name="T16" fmla="*/ 1905 w 4545"/>
                                    <a:gd name="T17" fmla="*/ 2640 h 4545"/>
                                    <a:gd name="T18" fmla="*/ 1905 w 4545"/>
                                    <a:gd name="T19" fmla="*/ 2640 h 45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4545" h="4545">
                                      <a:moveTo>
                                        <a:pt x="1905" y="2640"/>
                                      </a:moveTo>
                                      <a:cubicBezTo>
                                        <a:pt x="1502" y="2238"/>
                                        <a:pt x="1118" y="1772"/>
                                        <a:pt x="1302" y="1588"/>
                                      </a:cubicBezTo>
                                      <a:cubicBezTo>
                                        <a:pt x="1566" y="1324"/>
                                        <a:pt x="1795" y="1162"/>
                                        <a:pt x="1329" y="581"/>
                                      </a:cubicBezTo>
                                      <a:cubicBezTo>
                                        <a:pt x="862" y="0"/>
                                        <a:pt x="550" y="446"/>
                                        <a:pt x="295" y="702"/>
                                      </a:cubicBezTo>
                                      <a:cubicBezTo>
                                        <a:pt x="0" y="996"/>
                                        <a:pt x="279" y="2095"/>
                                        <a:pt x="1365" y="3180"/>
                                      </a:cubicBezTo>
                                      <a:cubicBezTo>
                                        <a:pt x="2450" y="4265"/>
                                        <a:pt x="3549" y="4545"/>
                                        <a:pt x="3843" y="4250"/>
                                      </a:cubicBezTo>
                                      <a:cubicBezTo>
                                        <a:pt x="4099" y="3995"/>
                                        <a:pt x="4545" y="3684"/>
                                        <a:pt x="3964" y="3217"/>
                                      </a:cubicBezTo>
                                      <a:cubicBezTo>
                                        <a:pt x="3383" y="2750"/>
                                        <a:pt x="3221" y="2979"/>
                                        <a:pt x="2957" y="3243"/>
                                      </a:cubicBezTo>
                                      <a:cubicBezTo>
                                        <a:pt x="2773" y="3426"/>
                                        <a:pt x="2307" y="3042"/>
                                        <a:pt x="1905" y="2640"/>
                                      </a:cubicBezTo>
                                      <a:cubicBezTo>
                                        <a:pt x="1905" y="2640"/>
                                        <a:pt x="1905" y="2640"/>
                                        <a:pt x="1905" y="26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46" o:spid="_x0000_s1026" o:spt="203" style="position:absolute;left:0pt;margin-left:3.5pt;margin-top:5.5pt;height:17pt;width:17pt;z-index:251686912;mso-width-relative:page;mso-height-relative:page;" coordorigin="2884328,0" coordsize="324000,324000" o:gfxdata="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FXj9ezUAAAABgEAAA8AAAAAAAAAAQAgAAAAIgAAAGRycy9kb3ducmV2LnhtbFBL&#10;AQIUABQAAAAIAIdO4kCynyugUQUAAJcQAAAOAAAAAAAAAAEAIAAAACMBAABkcnMvZTJvRG9jLnht&#10;bFBLBQYAAAAABgAGAFkBAADmCAAAAAA=&#10;">
                      <o:lock v:ext="edit" aspectratio="t"/>
                      <v:shape id="_x0000_s1026" o:spid="_x0000_s1026" o:spt="3" type="#_x0000_t3" style="position:absolute;left:2884328;top:0;height:324000;width:324000;v-text-anchor:middle;" filled="f" stroked="t" coordsize="21600,21600" o:gfxdata="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B5T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7D9B47 [3204]" miterlimit="8" joinstyle="miter"/>
                        <v:imagedata o:title=""/>
                        <o:lock v:ext="edit" aspectratio="t"/>
                      </v:shape>
                      <v:shape id="Freeform 127" o:spid="_x0000_s1026" o:spt="100" style="position:absolute;left:2963790;top:70172;height:179999;width:179999;" filled="t" stroked="f" coordsize="4545,4545" o:gfxdata="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7dWr4A&#10;AADcAAAADwAAAAAAAAABACAAAAAiAAAAZHJzL2Rvd25yZXYueG1sUEsBAhQAFAAAAAgAh07iQDMv&#10;BZ47AAAAOQAAABAAAAAAAAAAAQAgAAAADQEAAGRycy9zaGFwZXhtbC54bWxQSwUGAAAAAAYABgBb&#10;AQAAtw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    <v:path o:connectlocs="75445,104553;51564,62890;52633,23009;11683,27801;54059,125939;152197,168315;156989,127405;117108,128434;75445,104553;75445,104553" o:connectangles="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联系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电话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5093363386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邮箱：3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02738630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@qq.com</w:t>
            </w:r>
          </w:p>
        </w:tc>
      </w:tr>
    </w:tbl>
    <w:p>
      <w:pPr>
        <w:snapToGrid w:val="0"/>
        <w:spacing w:line="360" w:lineRule="exact"/>
        <w:rPr>
          <w:rFonts w:ascii="微软雅黑" w:hAnsi="微软雅黑" w:eastAsia="微软雅黑"/>
        </w:rPr>
      </w:pPr>
      <w:bookmarkStart w:id="0" w:name="photo"/>
    </w:p>
    <w:tbl>
      <w:tblPr>
        <w:tblStyle w:val="8"/>
        <w:tblW w:w="11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0836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605" w:type="dxa"/>
          </w:tcPr>
          <w:p>
            <w:pPr>
              <w:snapToGrid w:val="0"/>
              <w:spacing w:line="35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0836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468" w:beforeLines="150" w:line="350" w:lineRule="exac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22860" b="28575"/>
                      <wp:docPr id="83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576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390"/>
                                  <a:chOff x="238125" y="19050"/>
                                  <a:chExt cx="6353724" cy="326390"/>
                                </a:xfrm>
                              </wpg:grpSpPr>
                              <wps:wsp>
                                <wps:cNvPr id="577" name="文本框 577"/>
                                <wps:cNvSpPr txBox="1"/>
                                <wps:spPr>
                                  <a:xfrm>
                                    <a:off x="238125" y="1905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  <w:t>教育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  <w:t>背景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578" name="直接连接符 578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79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7D9B47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0" name="Freeform 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T0" fmla="*/ 2756 w 3580"/>
                                      <a:gd name="T1" fmla="*/ 1300 h 2820"/>
                                      <a:gd name="T2" fmla="*/ 1865 w 3580"/>
                                      <a:gd name="T3" fmla="*/ 1632 h 2820"/>
                                      <a:gd name="T4" fmla="*/ 1790 w 3580"/>
                                      <a:gd name="T5" fmla="*/ 1645 h 2820"/>
                                      <a:gd name="T6" fmla="*/ 1715 w 3580"/>
                                      <a:gd name="T7" fmla="*/ 1632 h 2820"/>
                                      <a:gd name="T8" fmla="*/ 824 w 3580"/>
                                      <a:gd name="T9" fmla="*/ 1300 h 2820"/>
                                      <a:gd name="T10" fmla="*/ 796 w 3580"/>
                                      <a:gd name="T11" fmla="*/ 1880 h 2820"/>
                                      <a:gd name="T12" fmla="*/ 1790 w 3580"/>
                                      <a:gd name="T13" fmla="*/ 2350 h 2820"/>
                                      <a:gd name="T14" fmla="*/ 2784 w 3580"/>
                                      <a:gd name="T15" fmla="*/ 1880 h 2820"/>
                                      <a:gd name="T16" fmla="*/ 2756 w 3580"/>
                                      <a:gd name="T17" fmla="*/ 1300 h 2820"/>
                                      <a:gd name="T18" fmla="*/ 3580 w 3580"/>
                                      <a:gd name="T19" fmla="*/ 705 h 2820"/>
                                      <a:gd name="T20" fmla="*/ 3545 w 3580"/>
                                      <a:gd name="T21" fmla="*/ 648 h 2820"/>
                                      <a:gd name="T22" fmla="*/ 1806 w 3580"/>
                                      <a:gd name="T23" fmla="*/ 1 h 2820"/>
                                      <a:gd name="T24" fmla="*/ 1790 w 3580"/>
                                      <a:gd name="T25" fmla="*/ 0 h 2820"/>
                                      <a:gd name="T26" fmla="*/ 1774 w 3580"/>
                                      <a:gd name="T27" fmla="*/ 1 h 2820"/>
                                      <a:gd name="T28" fmla="*/ 35 w 3580"/>
                                      <a:gd name="T29" fmla="*/ 648 h 2820"/>
                                      <a:gd name="T30" fmla="*/ 0 w 3580"/>
                                      <a:gd name="T31" fmla="*/ 705 h 2820"/>
                                      <a:gd name="T32" fmla="*/ 35 w 3580"/>
                                      <a:gd name="T33" fmla="*/ 762 h 2820"/>
                                      <a:gd name="T34" fmla="*/ 552 w 3580"/>
                                      <a:gd name="T35" fmla="*/ 953 h 2820"/>
                                      <a:gd name="T36" fmla="*/ 400 w 3580"/>
                                      <a:gd name="T37" fmla="*/ 1559 h 2820"/>
                                      <a:gd name="T38" fmla="*/ 299 w 3580"/>
                                      <a:gd name="T39" fmla="*/ 1763 h 2820"/>
                                      <a:gd name="T40" fmla="*/ 389 w 3580"/>
                                      <a:gd name="T41" fmla="*/ 1959 h 2820"/>
                                      <a:gd name="T42" fmla="*/ 299 w 3580"/>
                                      <a:gd name="T43" fmla="*/ 2754 h 2820"/>
                                      <a:gd name="T44" fmla="*/ 311 w 3580"/>
                                      <a:gd name="T45" fmla="*/ 2800 h 2820"/>
                                      <a:gd name="T46" fmla="*/ 348 w 3580"/>
                                      <a:gd name="T47" fmla="*/ 2820 h 2820"/>
                                      <a:gd name="T48" fmla="*/ 647 w 3580"/>
                                      <a:gd name="T49" fmla="*/ 2820 h 2820"/>
                                      <a:gd name="T50" fmla="*/ 684 w 3580"/>
                                      <a:gd name="T51" fmla="*/ 2800 h 2820"/>
                                      <a:gd name="T52" fmla="*/ 696 w 3580"/>
                                      <a:gd name="T53" fmla="*/ 2754 h 2820"/>
                                      <a:gd name="T54" fmla="*/ 606 w 3580"/>
                                      <a:gd name="T55" fmla="*/ 1959 h 2820"/>
                                      <a:gd name="T56" fmla="*/ 696 w 3580"/>
                                      <a:gd name="T57" fmla="*/ 1763 h 2820"/>
                                      <a:gd name="T58" fmla="*/ 598 w 3580"/>
                                      <a:gd name="T59" fmla="*/ 1562 h 2820"/>
                                      <a:gd name="T60" fmla="*/ 762 w 3580"/>
                                      <a:gd name="T61" fmla="*/ 1030 h 2820"/>
                                      <a:gd name="T62" fmla="*/ 1774 w 3580"/>
                                      <a:gd name="T63" fmla="*/ 1408 h 2820"/>
                                      <a:gd name="T64" fmla="*/ 1790 w 3580"/>
                                      <a:gd name="T65" fmla="*/ 1410 h 2820"/>
                                      <a:gd name="T66" fmla="*/ 1806 w 3580"/>
                                      <a:gd name="T67" fmla="*/ 1408 h 2820"/>
                                      <a:gd name="T68" fmla="*/ 3545 w 3580"/>
                                      <a:gd name="T69" fmla="*/ 762 h 2820"/>
                                      <a:gd name="T70" fmla="*/ 3580 w 3580"/>
                                      <a:gd name="T71" fmla="*/ 705 h 28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D9B47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6.25pt;width:529.2pt;" coordorigin="0,19050" coordsize="6724297,333375" o:gfxdata="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">
                      <o:lock v:ext="edit" aspectratio="f"/>
                      <v:group id="_x0000_s1026" o:spid="_x0000_s1026" o:spt="203" style="position:absolute;left:371475;top:19050;height:326390;width:6352822;" coordorigin="238125,19050" coordsize="6353724,32639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238125;top:19050;height:326390;width:1047900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4;top:187261;height:0;width:5402015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组合 54" o:spid="_x0000_s1026" o:spt="203" style="position:absolute;left:0;top:28575;height:323850;width:323850;" coordorigin="658657,0" coordsize="324000,324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shape id="椭圆 26" o:spid="_x0000_s1026" o:spt="3" type="#_x0000_t3" style="position:absolute;left:658657;top:0;height:324000;width:324000;v-text-anchor:middle;" filled="f" stroked="t" coordsize="21600,21600" o:gfxdata="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9Q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7D9B47 [3204]" miterlimit="8" joinstyle="miter"/>
                          <v:imagedata o:title=""/>
                          <o:lock v:ext="edit" aspectratio="t"/>
                        </v:shape>
                        <v:shape id="Freeform 9" o:spid="_x0000_s1026" o:spt="100" style="position:absolute;left:703255;top:69489;height:199455;width:252000;" fillcolor="#7D9B47" filled="t" stroked="f" coordsize="3580,2820" o:gfxdata="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S+owK2AAAA2wAAAA8A&#10;AAAAAAAAAQAgAAAAIgAAAGRycy9kb3ducmV2LnhtbFBLAQIUABQAAAAIAIdO4kAzLwWeOwAAADkA&#10;AAAQAAAAAAAAAAEAIAAAAAUBAABkcnMvc2hhcGV4bWwueG1sUEsFBgAAAAAGAAYAWwEAAK8DAAAA&#10;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hint="eastAsia" w:ascii="微软雅黑" w:hAnsi="微软雅黑" w:eastAsia="微软雅黑"/>
                <w:color w:val="7D9B4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D9B47"/>
              </w:rPr>
              <w:t>201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7D9B47"/>
              </w:rPr>
              <w:t>.09-20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color w:val="7D9B47"/>
              </w:rPr>
              <w:t>.0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color w:val="7D9B47"/>
              </w:rPr>
              <w:tab/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一中</w:t>
            </w:r>
            <w:r>
              <w:rPr>
                <w:rFonts w:ascii="微软雅黑" w:hAnsi="微软雅黑" w:eastAsia="微软雅黑"/>
                <w:color w:val="7D9B47"/>
              </w:rPr>
              <w:tab/>
            </w:r>
            <w:r>
              <w:rPr>
                <w:rFonts w:hint="eastAsia" w:ascii="微软雅黑" w:hAnsi="微软雅黑" w:eastAsia="微软雅黑"/>
                <w:color w:val="7D9B47"/>
                <w:lang w:eastAsia="zh-CN"/>
              </w:rPr>
              <w:t>普高</w: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hint="eastAsia" w:ascii="微软雅黑" w:hAnsi="微软雅黑" w:eastAsia="微软雅黑"/>
                <w:color w:val="7D9B4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D9B47"/>
              </w:rPr>
              <w:t>201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8.03</w:t>
            </w:r>
            <w:r>
              <w:rPr>
                <w:rFonts w:hint="eastAsia" w:ascii="微软雅黑" w:hAnsi="微软雅黑" w:eastAsia="微软雅黑"/>
                <w:color w:val="7D9B47"/>
              </w:rPr>
              <w:t>-201</w:t>
            </w:r>
            <w:r>
              <w:rPr>
                <w:rFonts w:ascii="微软雅黑" w:hAnsi="微软雅黑" w:eastAsia="微软雅黑"/>
                <w:color w:val="7D9B47"/>
              </w:rPr>
              <w:t>8</w:t>
            </w:r>
            <w:r>
              <w:rPr>
                <w:rFonts w:hint="eastAsia" w:ascii="微软雅黑" w:hAnsi="微软雅黑" w:eastAsia="微软雅黑"/>
                <w:color w:val="7D9B47"/>
              </w:rPr>
              <w:t>.07</w:t>
            </w:r>
            <w:r>
              <w:rPr>
                <w:rFonts w:ascii="微软雅黑" w:hAnsi="微软雅黑" w:eastAsia="微软雅黑"/>
                <w:color w:val="7D9B47"/>
              </w:rPr>
              <w:tab/>
            </w:r>
            <w:r>
              <w:rPr>
                <w:rFonts w:hint="eastAsia" w:ascii="微软雅黑" w:hAnsi="微软雅黑" w:eastAsia="微软雅黑"/>
                <w:color w:val="7D9B47"/>
              </w:rPr>
              <w:t>北</w:t>
            </w:r>
            <w:r>
              <w:rPr>
                <w:rFonts w:hint="eastAsia" w:ascii="微软雅黑" w:hAnsi="微软雅黑" w:eastAsia="微软雅黑"/>
                <w:color w:val="7D9B47"/>
                <w:lang w:eastAsia="zh-CN"/>
              </w:rPr>
              <w:t>财</w:t>
            </w:r>
            <w:r>
              <w:rPr>
                <w:rFonts w:ascii="微软雅黑" w:hAnsi="微软雅黑" w:eastAsia="微软雅黑"/>
                <w:color w:val="7D9B47"/>
              </w:rPr>
              <w:tab/>
            </w:r>
            <w:r>
              <w:rPr>
                <w:rFonts w:hint="eastAsia" w:ascii="微软雅黑" w:hAnsi="微软雅黑" w:eastAsia="微软雅黑"/>
                <w:color w:val="7D9B47"/>
                <w:lang w:eastAsia="zh-CN"/>
              </w:rPr>
              <w:t>人工智能</w:t>
            </w:r>
          </w:p>
          <w:p>
            <w:pPr>
              <w:snapToGrid w:val="0"/>
              <w:spacing w:before="624" w:beforeLines="200" w:line="350" w:lineRule="exac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17780"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3052" cy="326460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371475" y="19120"/>
                                  <a:ext cx="6351577" cy="326390"/>
                                  <a:chOff x="238125" y="19120"/>
                                  <a:chExt cx="6352484" cy="326390"/>
                                </a:xfrm>
                              </wpg:grpSpPr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238125" y="1912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31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D9B47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Freeform 1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>
                                      <a:gd name="T0" fmla="*/ 409 w 447"/>
                                      <a:gd name="T1" fmla="*/ 257 h 447"/>
                                      <a:gd name="T2" fmla="*/ 252 w 447"/>
                                      <a:gd name="T3" fmla="*/ 284 h 447"/>
                                      <a:gd name="T4" fmla="*/ 245 w 447"/>
                                      <a:gd name="T5" fmla="*/ 293 h 447"/>
                                      <a:gd name="T6" fmla="*/ 224 w 447"/>
                                      <a:gd name="T7" fmla="*/ 301 h 447"/>
                                      <a:gd name="T8" fmla="*/ 203 w 447"/>
                                      <a:gd name="T9" fmla="*/ 292 h 447"/>
                                      <a:gd name="T10" fmla="*/ 197 w 447"/>
                                      <a:gd name="T11" fmla="*/ 284 h 447"/>
                                      <a:gd name="T12" fmla="*/ 196 w 447"/>
                                      <a:gd name="T13" fmla="*/ 284 h 447"/>
                                      <a:gd name="T14" fmla="*/ 3 w 447"/>
                                      <a:gd name="T15" fmla="*/ 238 h 447"/>
                                      <a:gd name="T16" fmla="*/ 0 w 447"/>
                                      <a:gd name="T17" fmla="*/ 237 h 447"/>
                                      <a:gd name="T18" fmla="*/ 0 w 447"/>
                                      <a:gd name="T19" fmla="*/ 236 h 447"/>
                                      <a:gd name="T20" fmla="*/ 0 w 447"/>
                                      <a:gd name="T21" fmla="*/ 407 h 447"/>
                                      <a:gd name="T22" fmla="*/ 41 w 447"/>
                                      <a:gd name="T23" fmla="*/ 447 h 447"/>
                                      <a:gd name="T24" fmla="*/ 407 w 447"/>
                                      <a:gd name="T25" fmla="*/ 447 h 447"/>
                                      <a:gd name="T26" fmla="*/ 447 w 447"/>
                                      <a:gd name="T27" fmla="*/ 407 h 447"/>
                                      <a:gd name="T28" fmla="*/ 447 w 447"/>
                                      <a:gd name="T29" fmla="*/ 237 h 447"/>
                                      <a:gd name="T30" fmla="*/ 447 w 447"/>
                                      <a:gd name="T31" fmla="*/ 237 h 447"/>
                                      <a:gd name="T32" fmla="*/ 409 w 447"/>
                                      <a:gd name="T33" fmla="*/ 257 h 447"/>
                                      <a:gd name="T34" fmla="*/ 407 w 447"/>
                                      <a:gd name="T35" fmla="*/ 77 h 447"/>
                                      <a:gd name="T36" fmla="*/ 344 w 447"/>
                                      <a:gd name="T37" fmla="*/ 77 h 447"/>
                                      <a:gd name="T38" fmla="*/ 344 w 447"/>
                                      <a:gd name="T39" fmla="*/ 28 h 447"/>
                                      <a:gd name="T40" fmla="*/ 320 w 447"/>
                                      <a:gd name="T41" fmla="*/ 0 h 447"/>
                                      <a:gd name="T42" fmla="*/ 127 w 447"/>
                                      <a:gd name="T43" fmla="*/ 0 h 447"/>
                                      <a:gd name="T44" fmla="*/ 104 w 447"/>
                                      <a:gd name="T45" fmla="*/ 28 h 447"/>
                                      <a:gd name="T46" fmla="*/ 104 w 447"/>
                                      <a:gd name="T47" fmla="*/ 77 h 447"/>
                                      <a:gd name="T48" fmla="*/ 41 w 447"/>
                                      <a:gd name="T49" fmla="*/ 77 h 447"/>
                                      <a:gd name="T50" fmla="*/ 0 w 447"/>
                                      <a:gd name="T51" fmla="*/ 118 h 447"/>
                                      <a:gd name="T52" fmla="*/ 0 w 447"/>
                                      <a:gd name="T53" fmla="*/ 188 h 447"/>
                                      <a:gd name="T54" fmla="*/ 0 w 447"/>
                                      <a:gd name="T55" fmla="*/ 189 h 447"/>
                                      <a:gd name="T56" fmla="*/ 20 w 447"/>
                                      <a:gd name="T57" fmla="*/ 213 h 447"/>
                                      <a:gd name="T58" fmla="*/ 197 w 447"/>
                                      <a:gd name="T59" fmla="*/ 253 h 447"/>
                                      <a:gd name="T60" fmla="*/ 199 w 447"/>
                                      <a:gd name="T61" fmla="*/ 253 h 447"/>
                                      <a:gd name="T62" fmla="*/ 203 w 447"/>
                                      <a:gd name="T63" fmla="*/ 248 h 447"/>
                                      <a:gd name="T64" fmla="*/ 224 w 447"/>
                                      <a:gd name="T65" fmla="*/ 239 h 447"/>
                                      <a:gd name="T66" fmla="*/ 245 w 447"/>
                                      <a:gd name="T67" fmla="*/ 248 h 447"/>
                                      <a:gd name="T68" fmla="*/ 250 w 447"/>
                                      <a:gd name="T69" fmla="*/ 253 h 447"/>
                                      <a:gd name="T70" fmla="*/ 398 w 447"/>
                                      <a:gd name="T71" fmla="*/ 228 h 447"/>
                                      <a:gd name="T72" fmla="*/ 437 w 447"/>
                                      <a:gd name="T73" fmla="*/ 206 h 447"/>
                                      <a:gd name="T74" fmla="*/ 447 w 447"/>
                                      <a:gd name="T75" fmla="*/ 193 h 447"/>
                                      <a:gd name="T76" fmla="*/ 447 w 447"/>
                                      <a:gd name="T77" fmla="*/ 192 h 447"/>
                                      <a:gd name="T78" fmla="*/ 447 w 447"/>
                                      <a:gd name="T79" fmla="*/ 118 h 447"/>
                                      <a:gd name="T80" fmla="*/ 407 w 447"/>
                                      <a:gd name="T81" fmla="*/ 77 h 447"/>
                                      <a:gd name="T82" fmla="*/ 298 w 447"/>
                                      <a:gd name="T83" fmla="*/ 77 h 447"/>
                                      <a:gd name="T84" fmla="*/ 150 w 447"/>
                                      <a:gd name="T85" fmla="*/ 77 h 447"/>
                                      <a:gd name="T86" fmla="*/ 150 w 447"/>
                                      <a:gd name="T87" fmla="*/ 50 h 447"/>
                                      <a:gd name="T88" fmla="*/ 157 w 447"/>
                                      <a:gd name="T89" fmla="*/ 43 h 447"/>
                                      <a:gd name="T90" fmla="*/ 291 w 447"/>
                                      <a:gd name="T91" fmla="*/ 43 h 447"/>
                                      <a:gd name="T92" fmla="*/ 298 w 447"/>
                                      <a:gd name="T93" fmla="*/ 50 h 447"/>
                                      <a:gd name="T94" fmla="*/ 298 w 447"/>
                                      <a:gd name="T95" fmla="*/ 77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</a:cxnLst>
                                    <a:rect l="0" t="0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D9B47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">
                      <o:lock v:ext="edit" aspectratio="f"/>
                      <v:group id="_x0000_s1026" o:spid="_x0000_s1026" o:spt="203" style="position:absolute;left:371475;top:19120;height:326390;width:6351577;" coordorigin="238125,19120" coordsize="6352484,3263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2;height:0;width:5400771;" filled="f" stroked="t" coordsize="21600,21600" o:gfxdata="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ZOQ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050;height:323850;width:323850;" coordsize="323850,3238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椭圆 34" o:spid="_x0000_s1026" o:spt="3" type="#_x0000_t3" style="position:absolute;left:0;top:0;height:323850;width:323850;v-text-anchor:middle;" filled="f" stroked="t" coordsize="21600,21600" o:gfxdata="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/Yem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7D9B47 [3204]" miterlimit="8" joinstyle="miter"/>
                          <v:imagedata o:title=""/>
                          <o:lock v:ext="edit" aspectratio="t"/>
                        </v:shape>
                        <v:shape id="Freeform 19" o:spid="_x0000_s1026" o:spt="100" style="position:absolute;left:76200;top:57150;height:180000;width:180000;" fillcolor="#7D9B47" filled="t" stroked="f" coordsize="447,447" o:gfxdata="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8BsS8AAAA&#10;2wAAAA8AAAAAAAAAAQAgAAAAIgAAAGRycy9kb3ducmV2LnhtbFBLAQIUABQAAAAIAIdO4kAzLwWe&#10;OwAAADkAAAAQAAAAAAAAAAEAIAAAAAsBAABkcnMvc2hhcGV4bWwueG1sUEsFBgAAAAAGAAYAWwEA&#10;ALUDAAAAAA=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="微软雅黑" w:hAnsi="微软雅黑" w:eastAsia="微软雅黑"/>
                <w:color w:val="7D9B47"/>
                <w:lang w:val="en-US" w:eastAsia="zh-CN"/>
              </w:rPr>
            </w:pPr>
            <w:bookmarkStart w:id="1" w:name="work"/>
            <w:r>
              <w:rPr>
                <w:rFonts w:ascii="微软雅黑" w:hAnsi="微软雅黑" w:eastAsia="微软雅黑"/>
                <w:color w:val="7D9B47"/>
              </w:rPr>
              <w:t>201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color w:val="7D9B47"/>
              </w:rPr>
              <w:t>.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color w:val="7D9B47"/>
              </w:rPr>
              <w:t>-2017.1</w:t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7D9B47"/>
              </w:rPr>
              <w:tab/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杜康大酒店</w:t>
            </w:r>
            <w:r>
              <w:rPr>
                <w:rFonts w:ascii="微软雅黑" w:hAnsi="微软雅黑" w:eastAsia="微软雅黑"/>
                <w:color w:val="7D9B47"/>
              </w:rPr>
              <w:tab/>
            </w:r>
            <w:r>
              <w:rPr>
                <w:rFonts w:hint="eastAsia" w:ascii="微软雅黑" w:hAnsi="微软雅黑" w:eastAsia="微软雅黑"/>
                <w:color w:val="7D9B47"/>
                <w:lang w:val="en-US" w:eastAsia="zh-CN"/>
              </w:rPr>
              <w:t>前台</w:t>
            </w: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接待，做做报表。</w:t>
            </w:r>
          </w:p>
          <w:bookmarkEnd w:id="1"/>
          <w:p>
            <w:pPr>
              <w:snapToGrid w:val="0"/>
              <w:spacing w:before="624" w:beforeLines="200" w:line="350" w:lineRule="exac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17780"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120"/>
                                <a:chOff x="0" y="19050"/>
                                <a:chExt cx="6723052" cy="326451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</wpg:grpSpPr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color w:val="7D9B47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D9B47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rgbClr val="7D9B47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JkBhf1QAAAAUBAAAPAAAAAAAA&#10;AAEAIAAAACIAAABkcnMvZG93bnJldi54bWxQSwECFAAUAAAACACHTuJAsyqbEogEAAAdDQAADgAA&#10;AAAAAAABACAAAAAkAQAAZHJzL2Uyb0RvYy54bWxQSwUGAAAAAAYABgBZAQAAHggAAAAA&#10;">
                      <o:lock v:ext="edit" aspectratio="f"/>
                      <v:group id="_x0000_s1026" o:spid="_x0000_s1026" o:spt="203" style="position:absolute;left:371475;top:19111;height:326390;width:6351577;" coordorigin="238125,19111" coordsize="6352484,3263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D9B47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9;height:0;width:5400771;" filled="f" stroked="t" coordsize="21600,21600" o:gfxdata="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sx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shape id="椭圆 34" o:spid="_x0000_s1026" o:spt="3" type="#_x0000_t3" style="position:absolute;left:0;top:19050;height:323850;width:323850;v-text-anchor:middle;" filled="f" stroked="t" coordsize="21600,21600" o:gfxdata="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/Z4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7D9B47 [3204]" miterlimit="8" joinstyle="miter"/>
                        <v:imagedata o:title=""/>
                        <o:lock v:ext="edit" aspectratio="t"/>
                      </v:shape>
                      <v:shape id="Freeform 55" o:spid="_x0000_s1026" o:spt="55" type="#_x0000_t55" style="position:absolute;left:107442;top:92079;height:173790;width:148758;" fillcolor="#7D9B47" filled="t" stroked="f" coordsize="21600,21600" o:gfxdata="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Rei28AAAA&#10;2wAAAA8AAAAAAAAAAQAgAAAAIgAAAGRycy9kb3ducmV2LnhtbFBLAQIUABQAAAAIAIdO4kAzLwWe&#10;OwAAADkAAAAQAAAAAAAAAAEAIAAAAAsBAABkcnMvc2hhcGV4bWwueG1sUEsFBgAAAAAGAAYAWwEA&#10;ALUDAAAAAA==&#10;" adj="10800"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7D9B47"/>
                <w:lang w:val="en-US" w:eastAsia="zh-CN"/>
              </w:rPr>
            </w:pPr>
            <w:bookmarkStart w:id="2" w:name="project"/>
            <w:r>
              <w:rPr>
                <w:rFonts w:hint="eastAsia" w:asciiTheme="minorEastAsia" w:hAnsiTheme="minorEastAsia"/>
                <w:color w:val="7D9B47"/>
              </w:rPr>
              <w:t>201</w:t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color w:val="7D9B47"/>
              </w:rPr>
              <w:t>.</w:t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04</w:t>
            </w:r>
            <w:r>
              <w:rPr>
                <w:rFonts w:hint="eastAsia" w:asciiTheme="minorEastAsia" w:hAnsiTheme="minorEastAsia"/>
                <w:color w:val="7D9B47"/>
              </w:rPr>
              <w:tab/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水果管理系统</w:t>
            </w: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利用列表字典，增删改查完成简单的表单。</w:t>
            </w:r>
          </w:p>
          <w:p>
            <w:pPr>
              <w:tabs>
                <w:tab w:val="left" w:pos="3159"/>
                <w:tab w:val="left" w:pos="7026"/>
              </w:tabs>
              <w:snapToGrid w:val="0"/>
              <w:spacing w:before="312" w:beforeLines="100" w:line="360" w:lineRule="exact"/>
              <w:rPr>
                <w:rFonts w:hint="eastAsia" w:asciiTheme="minorEastAsia" w:hAnsiTheme="minorEastAsia" w:eastAsiaTheme="minorEastAsia"/>
                <w:color w:val="7D9B47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7D9B47"/>
              </w:rPr>
              <w:t>201</w:t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color w:val="7D9B47"/>
              </w:rPr>
              <w:t>.</w:t>
            </w:r>
            <w:r>
              <w:rPr>
                <w:rFonts w:asciiTheme="minorEastAsia" w:hAnsiTheme="minorEastAsia"/>
                <w:color w:val="7D9B47"/>
              </w:rPr>
              <w:t>0</w:t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5                       飞机大战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用pygame做一个简单的小游戏</w:t>
            </w:r>
          </w:p>
          <w:p>
            <w:pPr>
              <w:tabs>
                <w:tab w:val="left" w:pos="3159"/>
                <w:tab w:val="left" w:pos="7026"/>
              </w:tabs>
              <w:snapToGrid w:val="0"/>
              <w:spacing w:before="312" w:beforeLines="100" w:line="360" w:lineRule="exact"/>
              <w:rPr>
                <w:rFonts w:hint="eastAsia" w:asciiTheme="minorEastAsia" w:hAnsiTheme="minorEastAsia" w:eastAsiaTheme="minorEastAsia"/>
                <w:color w:val="7D9B47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7D9B47"/>
              </w:rPr>
              <w:t>201</w:t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color w:val="7D9B47"/>
              </w:rPr>
              <w:t>.</w:t>
            </w:r>
            <w:r>
              <w:rPr>
                <w:rFonts w:asciiTheme="minorEastAsia" w:hAnsiTheme="minorEastAsia"/>
                <w:color w:val="7D9B47"/>
              </w:rPr>
              <w:t>0</w:t>
            </w:r>
            <w:r>
              <w:rPr>
                <w:rFonts w:hint="eastAsia" w:asciiTheme="minorEastAsia" w:hAnsiTheme="minorEastAsia"/>
                <w:color w:val="7D9B47"/>
                <w:lang w:val="en-US" w:eastAsia="zh-CN"/>
              </w:rPr>
              <w:t>6                       哇噻网网站</w:t>
            </w:r>
          </w:p>
          <w:p>
            <w:pPr>
              <w:snapToGrid w:val="0"/>
              <w:spacing w:line="350" w:lineRule="exac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用前端的知识做一个</w:t>
            </w:r>
            <w:bookmarkEnd w:id="2"/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网站</w:t>
            </w:r>
          </w:p>
          <w:p>
            <w:pPr>
              <w:snapToGrid w:val="0"/>
              <w:spacing w:before="624" w:beforeLines="200" w:line="350" w:lineRule="exac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17780"/>
                      <wp:docPr id="491" name="组合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32"/>
                                <a:chOff x="0" y="19050"/>
                                <a:chExt cx="6722957" cy="326451"/>
                              </a:xfrm>
                            </wpg:grpSpPr>
                            <wpg:grpSp>
                              <wpg:cNvPr id="492" name="组合 492"/>
                              <wpg:cNvGrpSpPr/>
                              <wpg:grpSpPr>
                                <a:xfrm>
                                  <a:off x="0" y="19050"/>
                                  <a:ext cx="6722957" cy="326451"/>
                                  <a:chOff x="0" y="19050"/>
                                  <a:chExt cx="6723441" cy="326451"/>
                                </a:xfrm>
                              </wpg:grpSpPr>
                              <wpg:grpSp>
                                <wpg:cNvPr id="493" name="组合 493"/>
                                <wpg:cNvGrpSpPr/>
                                <wpg:grpSpPr>
                                  <a:xfrm>
                                    <a:off x="371475" y="19111"/>
                                    <a:ext cx="6351966" cy="326390"/>
                                    <a:chOff x="238125" y="19111"/>
                                    <a:chExt cx="6352873" cy="326390"/>
                                  </a:xfrm>
                                </wpg:grpSpPr>
                                <wps:wsp>
                                  <wps:cNvPr id="494" name="文本框 494"/>
                                  <wps:cNvSpPr txBox="1"/>
                                  <wps:spPr>
                                    <a:xfrm>
                                      <a:off x="238125" y="19111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color w:val="7D9B47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7D9B47"/>
                                            <w:sz w:val="28"/>
                                            <w:szCs w:val="28"/>
                                          </w:rPr>
                                          <w:t>技能特长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495" name="直接连接符 495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96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D9B47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97" name="Freeform 119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76200" y="95250"/>
                                  <a:ext cx="180000" cy="177000"/>
                                </a:xfrm>
                                <a:custGeom>
                                  <a:avLst/>
                                  <a:gdLst>
                                    <a:gd name="T0" fmla="*/ 2844 w 2885"/>
                                    <a:gd name="T1" fmla="*/ 2362 h 2830"/>
                                    <a:gd name="T2" fmla="*/ 1976 w 2885"/>
                                    <a:gd name="T3" fmla="*/ 1480 h 2830"/>
                                    <a:gd name="T4" fmla="*/ 1828 w 2885"/>
                                    <a:gd name="T5" fmla="*/ 1480 h 2830"/>
                                    <a:gd name="T6" fmla="*/ 1765 w 2885"/>
                                    <a:gd name="T7" fmla="*/ 1538 h 2830"/>
                                    <a:gd name="T8" fmla="*/ 1615 w 2885"/>
                                    <a:gd name="T9" fmla="*/ 1386 h 2830"/>
                                    <a:gd name="T10" fmla="*/ 1867 w 2885"/>
                                    <a:gd name="T11" fmla="*/ 1129 h 2830"/>
                                    <a:gd name="T12" fmla="*/ 2511 w 2885"/>
                                    <a:gd name="T13" fmla="*/ 989 h 2830"/>
                                    <a:gd name="T14" fmla="*/ 2638 w 2885"/>
                                    <a:gd name="T15" fmla="*/ 334 h 2830"/>
                                    <a:gd name="T16" fmla="*/ 2279 w 2885"/>
                                    <a:gd name="T17" fmla="*/ 686 h 2830"/>
                                    <a:gd name="T18" fmla="*/ 2149 w 2885"/>
                                    <a:gd name="T19" fmla="*/ 686 h 2830"/>
                                    <a:gd name="T20" fmla="*/ 1996 w 2885"/>
                                    <a:gd name="T21" fmla="*/ 534 h 2830"/>
                                    <a:gd name="T22" fmla="*/ 1996 w 2885"/>
                                    <a:gd name="T23" fmla="*/ 403 h 2830"/>
                                    <a:gd name="T24" fmla="*/ 2338 w 2885"/>
                                    <a:gd name="T25" fmla="*/ 63 h 2830"/>
                                    <a:gd name="T26" fmla="*/ 1742 w 2885"/>
                                    <a:gd name="T27" fmla="*/ 220 h 2830"/>
                                    <a:gd name="T28" fmla="*/ 1607 w 2885"/>
                                    <a:gd name="T29" fmla="*/ 873 h 2830"/>
                                    <a:gd name="T30" fmla="*/ 1366 w 2885"/>
                                    <a:gd name="T31" fmla="*/ 1143 h 2830"/>
                                    <a:gd name="T32" fmla="*/ 1350 w 2885"/>
                                    <a:gd name="T33" fmla="*/ 1143 h 2830"/>
                                    <a:gd name="T34" fmla="*/ 565 w 2885"/>
                                    <a:gd name="T35" fmla="*/ 352 h 2830"/>
                                    <a:gd name="T36" fmla="*/ 541 w 2885"/>
                                    <a:gd name="T37" fmla="*/ 190 h 2830"/>
                                    <a:gd name="T38" fmla="*/ 414 w 2885"/>
                                    <a:gd name="T39" fmla="*/ 68 h 2830"/>
                                    <a:gd name="T40" fmla="*/ 174 w 2885"/>
                                    <a:gd name="T41" fmla="*/ 309 h 2830"/>
                                    <a:gd name="T42" fmla="*/ 301 w 2885"/>
                                    <a:gd name="T43" fmla="*/ 430 h 2830"/>
                                    <a:gd name="T44" fmla="*/ 467 w 2885"/>
                                    <a:gd name="T45" fmla="*/ 455 h 2830"/>
                                    <a:gd name="T46" fmla="*/ 1232 w 2885"/>
                                    <a:gd name="T47" fmla="*/ 1230 h 2830"/>
                                    <a:gd name="T48" fmla="*/ 1248 w 2885"/>
                                    <a:gd name="T49" fmla="*/ 1257 h 2830"/>
                                    <a:gd name="T50" fmla="*/ 245 w 2885"/>
                                    <a:gd name="T51" fmla="*/ 2170 h 2830"/>
                                    <a:gd name="T52" fmla="*/ 114 w 2885"/>
                                    <a:gd name="T53" fmla="*/ 2302 h 2830"/>
                                    <a:gd name="T54" fmla="*/ 114 w 2885"/>
                                    <a:gd name="T55" fmla="*/ 2716 h 2830"/>
                                    <a:gd name="T56" fmla="*/ 529 w 2885"/>
                                    <a:gd name="T57" fmla="*/ 2716 h 2830"/>
                                    <a:gd name="T58" fmla="*/ 660 w 2885"/>
                                    <a:gd name="T59" fmla="*/ 2585 h 2830"/>
                                    <a:gd name="T60" fmla="*/ 1506 w 2885"/>
                                    <a:gd name="T61" fmla="*/ 1517 h 2830"/>
                                    <a:gd name="T62" fmla="*/ 1644 w 2885"/>
                                    <a:gd name="T63" fmla="*/ 1657 h 2830"/>
                                    <a:gd name="T64" fmla="*/ 1568 w 2885"/>
                                    <a:gd name="T65" fmla="*/ 1743 h 2830"/>
                                    <a:gd name="T66" fmla="*/ 1568 w 2885"/>
                                    <a:gd name="T67" fmla="*/ 1891 h 2830"/>
                                    <a:gd name="T68" fmla="*/ 2431 w 2885"/>
                                    <a:gd name="T69" fmla="*/ 2762 h 2830"/>
                                    <a:gd name="T70" fmla="*/ 2578 w 2885"/>
                                    <a:gd name="T71" fmla="*/ 2762 h 2830"/>
                                    <a:gd name="T72" fmla="*/ 2844 w 2885"/>
                                    <a:gd name="T73" fmla="*/ 2510 h 2830"/>
                                    <a:gd name="T74" fmla="*/ 2844 w 2885"/>
                                    <a:gd name="T75" fmla="*/ 2362 h 2830"/>
                                    <a:gd name="T76" fmla="*/ 453 w 2885"/>
                                    <a:gd name="T77" fmla="*/ 2498 h 2830"/>
                                    <a:gd name="T78" fmla="*/ 323 w 2885"/>
                                    <a:gd name="T79" fmla="*/ 2498 h 2830"/>
                                    <a:gd name="T80" fmla="*/ 323 w 2885"/>
                                    <a:gd name="T81" fmla="*/ 2367 h 2830"/>
                                    <a:gd name="T82" fmla="*/ 453 w 2885"/>
                                    <a:gd name="T83" fmla="*/ 2367 h 2830"/>
                                    <a:gd name="T84" fmla="*/ 453 w 2885"/>
                                    <a:gd name="T85" fmla="*/ 2498 h 2830"/>
                                    <a:gd name="T86" fmla="*/ 2548 w 2885"/>
                                    <a:gd name="T87" fmla="*/ 2631 h 2830"/>
                                    <a:gd name="T88" fmla="*/ 2485 w 2885"/>
                                    <a:gd name="T89" fmla="*/ 2631 h 2830"/>
                                    <a:gd name="T90" fmla="*/ 1712 w 2885"/>
                                    <a:gd name="T91" fmla="*/ 1820 h 2830"/>
                                    <a:gd name="T92" fmla="*/ 1712 w 2885"/>
                                    <a:gd name="T93" fmla="*/ 1757 h 2830"/>
                                    <a:gd name="T94" fmla="*/ 1775 w 2885"/>
                                    <a:gd name="T95" fmla="*/ 1757 h 2830"/>
                                    <a:gd name="T96" fmla="*/ 2548 w 2885"/>
                                    <a:gd name="T97" fmla="*/ 2569 h 2830"/>
                                    <a:gd name="T98" fmla="*/ 2548 w 2885"/>
                                    <a:gd name="T99" fmla="*/ 2631 h 2830"/>
                                    <a:gd name="T100" fmla="*/ 2708 w 2885"/>
                                    <a:gd name="T101" fmla="*/ 2471 h 2830"/>
                                    <a:gd name="T102" fmla="*/ 2645 w 2885"/>
                                    <a:gd name="T103" fmla="*/ 2471 h 2830"/>
                                    <a:gd name="T104" fmla="*/ 1872 w 2885"/>
                                    <a:gd name="T105" fmla="*/ 1659 h 2830"/>
                                    <a:gd name="T106" fmla="*/ 1872 w 2885"/>
                                    <a:gd name="T107" fmla="*/ 1596 h 2830"/>
                                    <a:gd name="T108" fmla="*/ 1935 w 2885"/>
                                    <a:gd name="T109" fmla="*/ 1596 h 2830"/>
                                    <a:gd name="T110" fmla="*/ 2708 w 2885"/>
                                    <a:gd name="T111" fmla="*/ 2408 h 2830"/>
                                    <a:gd name="T112" fmla="*/ 2708 w 2885"/>
                                    <a:gd name="T113" fmla="*/ 2471 h 28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2885" h="2830">
                                      <a:moveTo>
                                        <a:pt x="2844" y="2362"/>
                                      </a:moveTo>
                                      <a:cubicBezTo>
                                        <a:pt x="1976" y="1480"/>
                                        <a:pt x="1976" y="1480"/>
                                        <a:pt x="1976" y="1480"/>
                                      </a:cubicBezTo>
                                      <a:cubicBezTo>
                                        <a:pt x="1935" y="1439"/>
                                        <a:pt x="1869" y="1439"/>
                                        <a:pt x="1828" y="1480"/>
                                      </a:cubicBezTo>
                                      <a:cubicBezTo>
                                        <a:pt x="1765" y="1538"/>
                                        <a:pt x="1765" y="1538"/>
                                        <a:pt x="1765" y="1538"/>
                                      </a:cubicBezTo>
                                      <a:cubicBezTo>
                                        <a:pt x="1615" y="1386"/>
                                        <a:pt x="1615" y="1386"/>
                                        <a:pt x="1615" y="1386"/>
                                      </a:cubicBezTo>
                                      <a:cubicBezTo>
                                        <a:pt x="1615" y="1386"/>
                                        <a:pt x="1855" y="1123"/>
                                        <a:pt x="1867" y="1129"/>
                                      </a:cubicBezTo>
                                      <a:cubicBezTo>
                                        <a:pt x="2122" y="1242"/>
                                        <a:pt x="2303" y="1191"/>
                                        <a:pt x="2511" y="989"/>
                                      </a:cubicBezTo>
                                      <a:cubicBezTo>
                                        <a:pt x="2694" y="806"/>
                                        <a:pt x="2733" y="542"/>
                                        <a:pt x="2638" y="334"/>
                                      </a:cubicBezTo>
                                      <a:cubicBezTo>
                                        <a:pt x="2279" y="686"/>
                                        <a:pt x="2279" y="686"/>
                                        <a:pt x="2279" y="686"/>
                                      </a:cubicBezTo>
                                      <a:cubicBezTo>
                                        <a:pt x="2243" y="722"/>
                                        <a:pt x="2184" y="722"/>
                                        <a:pt x="2149" y="686"/>
                                      </a:cubicBezTo>
                                      <a:cubicBezTo>
                                        <a:pt x="1996" y="534"/>
                                        <a:pt x="1996" y="534"/>
                                        <a:pt x="1996" y="534"/>
                                      </a:cubicBezTo>
                                      <a:cubicBezTo>
                                        <a:pt x="1960" y="498"/>
                                        <a:pt x="1960" y="439"/>
                                        <a:pt x="1996" y="403"/>
                                      </a:cubicBezTo>
                                      <a:cubicBezTo>
                                        <a:pt x="2338" y="63"/>
                                        <a:pt x="2338" y="63"/>
                                        <a:pt x="2338" y="63"/>
                                      </a:cubicBezTo>
                                      <a:cubicBezTo>
                                        <a:pt x="2141" y="0"/>
                                        <a:pt x="1908" y="54"/>
                                        <a:pt x="1742" y="220"/>
                                      </a:cubicBezTo>
                                      <a:cubicBezTo>
                                        <a:pt x="1471" y="480"/>
                                        <a:pt x="1513" y="666"/>
                                        <a:pt x="1607" y="873"/>
                                      </a:cubicBezTo>
                                      <a:cubicBezTo>
                                        <a:pt x="1610" y="882"/>
                                        <a:pt x="1366" y="1143"/>
                                        <a:pt x="1366" y="1143"/>
                                      </a:cubicBezTo>
                                      <a:cubicBezTo>
                                        <a:pt x="1350" y="1143"/>
                                        <a:pt x="1350" y="1143"/>
                                        <a:pt x="1350" y="1143"/>
                                      </a:cubicBezTo>
                                      <a:cubicBezTo>
                                        <a:pt x="565" y="352"/>
                                        <a:pt x="565" y="352"/>
                                        <a:pt x="565" y="352"/>
                                      </a:cubicBezTo>
                                      <a:cubicBezTo>
                                        <a:pt x="565" y="352"/>
                                        <a:pt x="600" y="249"/>
                                        <a:pt x="541" y="190"/>
                                      </a:cubicBezTo>
                                      <a:cubicBezTo>
                                        <a:pt x="414" y="68"/>
                                        <a:pt x="414" y="68"/>
                                        <a:pt x="414" y="68"/>
                                      </a:cubicBezTo>
                                      <a:cubicBezTo>
                                        <a:pt x="174" y="309"/>
                                        <a:pt x="174" y="309"/>
                                        <a:pt x="174" y="309"/>
                                      </a:cubicBezTo>
                                      <a:cubicBezTo>
                                        <a:pt x="301" y="430"/>
                                        <a:pt x="301" y="430"/>
                                        <a:pt x="301" y="430"/>
                                      </a:cubicBezTo>
                                      <a:cubicBezTo>
                                        <a:pt x="301" y="430"/>
                                        <a:pt x="397" y="489"/>
                                        <a:pt x="467" y="455"/>
                                      </a:cubicBezTo>
                                      <a:cubicBezTo>
                                        <a:pt x="1232" y="1230"/>
                                        <a:pt x="1232" y="1230"/>
                                        <a:pt x="1232" y="1230"/>
                                      </a:cubicBezTo>
                                      <a:cubicBezTo>
                                        <a:pt x="1248" y="1257"/>
                                        <a:pt x="1248" y="1257"/>
                                        <a:pt x="1248" y="1257"/>
                                      </a:cubicBezTo>
                                      <a:cubicBezTo>
                                        <a:pt x="245" y="2170"/>
                                        <a:pt x="245" y="2170"/>
                                        <a:pt x="245" y="2170"/>
                                      </a:cubicBezTo>
                                      <a:cubicBezTo>
                                        <a:pt x="114" y="2302"/>
                                        <a:pt x="114" y="2302"/>
                                        <a:pt x="114" y="2302"/>
                                      </a:cubicBezTo>
                                      <a:cubicBezTo>
                                        <a:pt x="0" y="2416"/>
                                        <a:pt x="0" y="2602"/>
                                        <a:pt x="114" y="2716"/>
                                      </a:cubicBezTo>
                                      <a:cubicBezTo>
                                        <a:pt x="229" y="2830"/>
                                        <a:pt x="414" y="2830"/>
                                        <a:pt x="529" y="2716"/>
                                      </a:cubicBezTo>
                                      <a:cubicBezTo>
                                        <a:pt x="660" y="2585"/>
                                        <a:pt x="660" y="2585"/>
                                        <a:pt x="660" y="2585"/>
                                      </a:cubicBezTo>
                                      <a:cubicBezTo>
                                        <a:pt x="660" y="2585"/>
                                        <a:pt x="1248" y="1824"/>
                                        <a:pt x="1506" y="1517"/>
                                      </a:cubicBezTo>
                                      <a:cubicBezTo>
                                        <a:pt x="1644" y="1657"/>
                                        <a:pt x="1644" y="1657"/>
                                        <a:pt x="1644" y="1657"/>
                                      </a:cubicBezTo>
                                      <a:cubicBezTo>
                                        <a:pt x="1568" y="1743"/>
                                        <a:pt x="1568" y="1743"/>
                                        <a:pt x="1568" y="1743"/>
                                      </a:cubicBezTo>
                                      <a:cubicBezTo>
                                        <a:pt x="1527" y="1784"/>
                                        <a:pt x="1527" y="1850"/>
                                        <a:pt x="1568" y="1891"/>
                                      </a:cubicBezTo>
                                      <a:cubicBezTo>
                                        <a:pt x="2431" y="2762"/>
                                        <a:pt x="2431" y="2762"/>
                                        <a:pt x="2431" y="2762"/>
                                      </a:cubicBezTo>
                                      <a:cubicBezTo>
                                        <a:pt x="2471" y="2803"/>
                                        <a:pt x="2538" y="2803"/>
                                        <a:pt x="2578" y="2762"/>
                                      </a:cubicBezTo>
                                      <a:cubicBezTo>
                                        <a:pt x="2844" y="2510"/>
                                        <a:pt x="2844" y="2510"/>
                                        <a:pt x="2844" y="2510"/>
                                      </a:cubicBezTo>
                                      <a:cubicBezTo>
                                        <a:pt x="2885" y="2469"/>
                                        <a:pt x="2885" y="2402"/>
                                        <a:pt x="2844" y="2362"/>
                                      </a:cubicBezTo>
                                      <a:close/>
                                      <a:moveTo>
                                        <a:pt x="453" y="2498"/>
                                      </a:moveTo>
                                      <a:cubicBezTo>
                                        <a:pt x="418" y="2534"/>
                                        <a:pt x="359" y="2534"/>
                                        <a:pt x="323" y="2498"/>
                                      </a:cubicBezTo>
                                      <a:cubicBezTo>
                                        <a:pt x="287" y="2462"/>
                                        <a:pt x="287" y="2403"/>
                                        <a:pt x="323" y="2367"/>
                                      </a:cubicBezTo>
                                      <a:cubicBezTo>
                                        <a:pt x="359" y="2331"/>
                                        <a:pt x="418" y="2331"/>
                                        <a:pt x="453" y="2367"/>
                                      </a:cubicBezTo>
                                      <a:cubicBezTo>
                                        <a:pt x="489" y="2403"/>
                                        <a:pt x="489" y="2462"/>
                                        <a:pt x="453" y="2498"/>
                                      </a:cubicBezTo>
                                      <a:close/>
                                      <a:moveTo>
                                        <a:pt x="2548" y="2631"/>
                                      </a:moveTo>
                                      <a:cubicBezTo>
                                        <a:pt x="2530" y="2648"/>
                                        <a:pt x="2502" y="2648"/>
                                        <a:pt x="2485" y="2631"/>
                                      </a:cubicBezTo>
                                      <a:cubicBezTo>
                                        <a:pt x="1712" y="1820"/>
                                        <a:pt x="1712" y="1820"/>
                                        <a:pt x="1712" y="1820"/>
                                      </a:cubicBezTo>
                                      <a:cubicBezTo>
                                        <a:pt x="1695" y="1802"/>
                                        <a:pt x="1695" y="1774"/>
                                        <a:pt x="1712" y="1757"/>
                                      </a:cubicBezTo>
                                      <a:cubicBezTo>
                                        <a:pt x="1729" y="1740"/>
                                        <a:pt x="1757" y="1740"/>
                                        <a:pt x="1775" y="1757"/>
                                      </a:cubicBezTo>
                                      <a:cubicBezTo>
                                        <a:pt x="2548" y="2569"/>
                                        <a:pt x="2548" y="2569"/>
                                        <a:pt x="2548" y="2569"/>
                                      </a:cubicBezTo>
                                      <a:cubicBezTo>
                                        <a:pt x="2565" y="2586"/>
                                        <a:pt x="2565" y="2614"/>
                                        <a:pt x="2548" y="2631"/>
                                      </a:cubicBezTo>
                                      <a:close/>
                                      <a:moveTo>
                                        <a:pt x="2708" y="2471"/>
                                      </a:moveTo>
                                      <a:cubicBezTo>
                                        <a:pt x="2691" y="2488"/>
                                        <a:pt x="2663" y="2488"/>
                                        <a:pt x="2645" y="2471"/>
                                      </a:cubicBezTo>
                                      <a:cubicBezTo>
                                        <a:pt x="1872" y="1659"/>
                                        <a:pt x="1872" y="1659"/>
                                        <a:pt x="1872" y="1659"/>
                                      </a:cubicBezTo>
                                      <a:cubicBezTo>
                                        <a:pt x="1855" y="1642"/>
                                        <a:pt x="1855" y="1614"/>
                                        <a:pt x="1872" y="1596"/>
                                      </a:cubicBezTo>
                                      <a:cubicBezTo>
                                        <a:pt x="1890" y="1579"/>
                                        <a:pt x="1918" y="1579"/>
                                        <a:pt x="1935" y="1596"/>
                                      </a:cubicBezTo>
                                      <a:cubicBezTo>
                                        <a:pt x="2708" y="2408"/>
                                        <a:pt x="2708" y="2408"/>
                                        <a:pt x="2708" y="2408"/>
                                      </a:cubicBezTo>
                                      <a:cubicBezTo>
                                        <a:pt x="2726" y="2425"/>
                                        <a:pt x="2726" y="2453"/>
                                        <a:pt x="2708" y="2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D9B47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AAAAAZHJzL1BLAQIUABQAAAAIAIdO4kBJkBhf1QAAAAUBAAAPAAAAAAAAAAEA&#10;IAAAACIAAABkcnMvZG93bnJldi54bWxQSwECFAAUAAAACACHTuJAr1azAN8NAAASQQAADgAAAAAA&#10;AAABACAAAAAkAQAAZHJzL2Uyb0RvYy54bWxQSwUGAAAAAAYABgBZAQAAdREAAAAA&#10;">
                      <o:lock v:ext="edit" aspectratio="f"/>
                      <v:group id="_x0000_s1026" o:spid="_x0000_s1026" o:spt="203" style="position:absolute;left:0;top:19050;height:326451;width:6722957;" coordorigin="0,19050" coordsize="6723441,326451" o:gfxdata="UEsDBAoAAAAAAIdO4kAAAAAAAAAAAAAAAAAEAAAAZHJzL1BLAwQUAAAACACHTuJAl2CQPr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/iaDu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YJA+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371475;top:19111;height:326390;width:6351966;" coordorigin="238125,19111" coordsize="6352873,326390" o:gfxdata="UEsDBAoAAAAAAIdO4kAAAAAAAAAAAAAAAAAEAAAAZHJzL1BLAwQUAAAACACHTuJA+Cw1p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ukj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+Cw1p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raeZgLwAAADc&#10;AAAADwAAAGRycy9kb3ducmV2LnhtbEWPQYvCMBSE78L+h/CEvYhNKiJajT0UCnsTqz/g0TzbavNS&#10;mmjdf79ZWNjjMDPfMIf8bXvxotF3jjWkiQJBXDvTcaPheimXWxA+IBvsHZOGb/KQHz9mB8yMm/hM&#10;ryo0IkLYZ6ihDWHIpPR1SxZ94gbi6N3caDFEOTbSjDhFuO3lSqmNtNhxXGhxoKKl+lE9rQa3mhb9&#10;uUrL4jTdS3V60qXypPXnPFV7EIHe4T/81/4yGta7N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nmYC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color w:val="7D9B47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D9B47"/>
                                      <w:sz w:val="28"/>
                                      <w:szCs w:val="28"/>
                                    </w:rPr>
                                    <w:t>技能特长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gC6ptL4AAADc&#10;AAAADwAAAGRycy9kb3ducmV2LnhtbEWPQYvCMBSE7wv+h/AEL7KmiitrNXpQBMW9qMuen82zLW1e&#10;ShOt9tcbQdjjMDPfMPPl3ZTiRrXLLSsYDiIQxInVOacKfk+bz28QziNrLC2Tggc5WC46H3OMtW34&#10;QLejT0WAsItRQeZ9FUvpkowMuoGtiIN3sbVBH2SdSl1jE+CmlKMomkiDOYeFDCtaZZQUx6tRUI71&#10;5kc2/aRdn/dT/GuLXVsVSvW6w2gGwtPd/4ff7a1WMJ5+wetMO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6pt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shape id="椭圆 34" o:spid="_x0000_s1026" o:spt="3" type="#_x0000_t3" style="position:absolute;left:0;top:19050;height:323850;width:323850;v-text-anchor:middle;" filled="f" stroked="t" coordsize="21600,21600" o:gfxdata="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9dCv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7D9B47 [3204]" miterlimit="8" joinstyle="miter"/>
                          <v:imagedata o:title=""/>
                          <o:lock v:ext="edit" aspectratio="t"/>
                        </v:shape>
                      </v:group>
                      <v:shape id="Freeform 119" o:spid="_x0000_s1026" o:spt="100" style="position:absolute;left:76200;top:95250;height:177000;width:180000;" fillcolor="#7D9B47" filled="t" stroked="f" coordsize="2885,2830" o:gfxdata="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zE&#10;ZpPCAAAA3AAAAA8AAAAAAAAAAQAgAAAAIgAAAGRycy9kb3ducmV2LnhtbFBLAQIUABQAAAAIAIdO&#10;4kAzLwWeOwAAADkAAAAQAAAAAAAAAAEAIAAAABEBAABkcnMvc2hhcGV4bWwueG1sUEsFBgAAAAAG&#10;AAYAWwEAALsD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    <v:path o:connectlocs="177441,147729;123285,92565;114051,92565;110121,96192;100762,86686;116485,70612;156665,61856;164589,20889;142190,42905;134079,42905;124533,33398;124533,25205;145871,3940;108686,13759;100263,54601;85227,71487;84228,71487;35251,22015;33753,11883;25830,4253;10856,19326;18779,26893;29136,28457;76866,76929;77864,78618;15285,135720;7112,143976;7112,169869;33005,169869;41178,161676;93961,94879;102571,103635;97830,109014;97830,118271;151674,172746;160845,172746;177441,156985;177441,147729;28263,156235;20152,156235;20152,148042;28263,148042;28263,156235;158974,164553;155043,164553;106814,113830;106814,109890;110745,109890;158974,160675;158974,164553;168956,154546;165025,154546;116797,103760;116797,99820;120727,99820;168956,150606;168956,154546" o:connectangles="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简单的ps应用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办公软件的简单使用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Markdown的简单操作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Python的简单语言</w: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前端h5的应用</w:t>
            </w:r>
          </w:p>
          <w:p>
            <w:pPr>
              <w:snapToGrid w:val="0"/>
              <w:spacing w:before="624" w:beforeLines="200" w:line="35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17780"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2957" cy="326460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19050"/>
                                  <a:ext cx="6722957" cy="326460"/>
                                  <a:chOff x="0" y="19050"/>
                                  <a:chExt cx="6723441" cy="326460"/>
                                </a:xfrm>
                              </wpg:grpSpPr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371475" y="19120"/>
                                    <a:ext cx="6351966" cy="326390"/>
                                    <a:chOff x="238125" y="19120"/>
                                    <a:chExt cx="6352873" cy="326390"/>
                                  </a:xfrm>
                                </wpg:grpSpPr>
                                <wps:wsp>
                                  <wps:cNvPr id="37" name="文本框 37"/>
                                  <wps:cNvSpPr txBox="1"/>
                                  <wps:spPr>
                                    <a:xfrm>
                                      <a:off x="238125" y="19120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color w:val="7D9B47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7D9B47"/>
                                            <w:sz w:val="28"/>
                                            <w:szCs w:val="28"/>
                                          </w:rPr>
                                          <w:t>自我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color w:val="7D9B47"/>
                                            <w:sz w:val="28"/>
                                            <w:szCs w:val="28"/>
                                          </w:rPr>
                                          <w:t>评价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D9B47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0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6675" y="76200"/>
                                  <a:ext cx="198000" cy="198000"/>
                                </a:xfrm>
                                <a:custGeom>
                                  <a:avLst/>
                                  <a:gdLst>
                                    <a:gd name="T0" fmla="*/ 416 w 448"/>
                                    <a:gd name="T1" fmla="*/ 186 h 448"/>
                                    <a:gd name="T2" fmla="*/ 400 w 448"/>
                                    <a:gd name="T3" fmla="*/ 202 h 448"/>
                                    <a:gd name="T4" fmla="*/ 400 w 448"/>
                                    <a:gd name="T5" fmla="*/ 387 h 448"/>
                                    <a:gd name="T6" fmla="*/ 369 w 448"/>
                                    <a:gd name="T7" fmla="*/ 418 h 448"/>
                                    <a:gd name="T8" fmla="*/ 62 w 448"/>
                                    <a:gd name="T9" fmla="*/ 418 h 448"/>
                                    <a:gd name="T10" fmla="*/ 30 w 448"/>
                                    <a:gd name="T11" fmla="*/ 387 h 448"/>
                                    <a:gd name="T12" fmla="*/ 30 w 448"/>
                                    <a:gd name="T13" fmla="*/ 79 h 448"/>
                                    <a:gd name="T14" fmla="*/ 61 w 448"/>
                                    <a:gd name="T15" fmla="*/ 48 h 448"/>
                                    <a:gd name="T16" fmla="*/ 308 w 448"/>
                                    <a:gd name="T17" fmla="*/ 48 h 448"/>
                                    <a:gd name="T18" fmla="*/ 323 w 448"/>
                                    <a:gd name="T19" fmla="*/ 32 h 448"/>
                                    <a:gd name="T20" fmla="*/ 308 w 448"/>
                                    <a:gd name="T21" fmla="*/ 17 h 448"/>
                                    <a:gd name="T22" fmla="*/ 61 w 448"/>
                                    <a:gd name="T23" fmla="*/ 17 h 448"/>
                                    <a:gd name="T24" fmla="*/ 0 w 448"/>
                                    <a:gd name="T25" fmla="*/ 79 h 448"/>
                                    <a:gd name="T26" fmla="*/ 0 w 448"/>
                                    <a:gd name="T27" fmla="*/ 387 h 448"/>
                                    <a:gd name="T28" fmla="*/ 62 w 448"/>
                                    <a:gd name="T29" fmla="*/ 448 h 448"/>
                                    <a:gd name="T30" fmla="*/ 369 w 448"/>
                                    <a:gd name="T31" fmla="*/ 448 h 448"/>
                                    <a:gd name="T32" fmla="*/ 431 w 448"/>
                                    <a:gd name="T33" fmla="*/ 387 h 448"/>
                                    <a:gd name="T34" fmla="*/ 431 w 448"/>
                                    <a:gd name="T35" fmla="*/ 202 h 448"/>
                                    <a:gd name="T36" fmla="*/ 416 w 448"/>
                                    <a:gd name="T37" fmla="*/ 186 h 448"/>
                                    <a:gd name="T38" fmla="*/ 442 w 448"/>
                                    <a:gd name="T39" fmla="*/ 6 h 448"/>
                                    <a:gd name="T40" fmla="*/ 420 w 448"/>
                                    <a:gd name="T41" fmla="*/ 6 h 448"/>
                                    <a:gd name="T42" fmla="*/ 297 w 448"/>
                                    <a:gd name="T43" fmla="*/ 129 h 448"/>
                                    <a:gd name="T44" fmla="*/ 297 w 448"/>
                                    <a:gd name="T45" fmla="*/ 151 h 448"/>
                                    <a:gd name="T46" fmla="*/ 319 w 448"/>
                                    <a:gd name="T47" fmla="*/ 151 h 448"/>
                                    <a:gd name="T48" fmla="*/ 442 w 448"/>
                                    <a:gd name="T49" fmla="*/ 28 h 448"/>
                                    <a:gd name="T50" fmla="*/ 442 w 448"/>
                                    <a:gd name="T51" fmla="*/ 6 h 448"/>
                                    <a:gd name="T52" fmla="*/ 231 w 448"/>
                                    <a:gd name="T53" fmla="*/ 140 h 448"/>
                                    <a:gd name="T54" fmla="*/ 107 w 448"/>
                                    <a:gd name="T55" fmla="*/ 140 h 448"/>
                                    <a:gd name="T56" fmla="*/ 92 w 448"/>
                                    <a:gd name="T57" fmla="*/ 156 h 448"/>
                                    <a:gd name="T58" fmla="*/ 107 w 448"/>
                                    <a:gd name="T59" fmla="*/ 171 h 448"/>
                                    <a:gd name="T60" fmla="*/ 231 w 448"/>
                                    <a:gd name="T61" fmla="*/ 171 h 448"/>
                                    <a:gd name="T62" fmla="*/ 246 w 448"/>
                                    <a:gd name="T63" fmla="*/ 156 h 448"/>
                                    <a:gd name="T64" fmla="*/ 231 w 448"/>
                                    <a:gd name="T65" fmla="*/ 140 h 448"/>
                                    <a:gd name="T66" fmla="*/ 92 w 448"/>
                                    <a:gd name="T67" fmla="*/ 279 h 448"/>
                                    <a:gd name="T68" fmla="*/ 108 w 448"/>
                                    <a:gd name="T69" fmla="*/ 294 h 448"/>
                                    <a:gd name="T70" fmla="*/ 323 w 448"/>
                                    <a:gd name="T71" fmla="*/ 294 h 448"/>
                                    <a:gd name="T72" fmla="*/ 339 w 448"/>
                                    <a:gd name="T73" fmla="*/ 279 h 448"/>
                                    <a:gd name="T74" fmla="*/ 323 w 448"/>
                                    <a:gd name="T75" fmla="*/ 263 h 448"/>
                                    <a:gd name="T76" fmla="*/ 108 w 448"/>
                                    <a:gd name="T77" fmla="*/ 263 h 448"/>
                                    <a:gd name="T78" fmla="*/ 92 w 448"/>
                                    <a:gd name="T79" fmla="*/ 279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448" h="448">
                                      <a:moveTo>
                                        <a:pt x="416" y="186"/>
                                      </a:moveTo>
                                      <a:cubicBezTo>
                                        <a:pt x="407" y="186"/>
                                        <a:pt x="400" y="193"/>
                                        <a:pt x="400" y="202"/>
                                      </a:cubicBezTo>
                                      <a:cubicBezTo>
                                        <a:pt x="400" y="387"/>
                                        <a:pt x="400" y="387"/>
                                        <a:pt x="400" y="387"/>
                                      </a:cubicBezTo>
                                      <a:cubicBezTo>
                                        <a:pt x="400" y="404"/>
                                        <a:pt x="386" y="418"/>
                                        <a:pt x="369" y="418"/>
                                      </a:cubicBezTo>
                                      <a:cubicBezTo>
                                        <a:pt x="62" y="418"/>
                                        <a:pt x="62" y="418"/>
                                        <a:pt x="62" y="418"/>
                                      </a:cubicBezTo>
                                      <a:cubicBezTo>
                                        <a:pt x="44" y="418"/>
                                        <a:pt x="30" y="404"/>
                                        <a:pt x="30" y="387"/>
                                      </a:cubicBezTo>
                                      <a:cubicBezTo>
                                        <a:pt x="30" y="79"/>
                                        <a:pt x="30" y="79"/>
                                        <a:pt x="30" y="79"/>
                                      </a:cubicBezTo>
                                      <a:cubicBezTo>
                                        <a:pt x="30" y="62"/>
                                        <a:pt x="44" y="48"/>
                                        <a:pt x="61" y="48"/>
                                      </a:cubicBezTo>
                                      <a:cubicBezTo>
                                        <a:pt x="308" y="48"/>
                                        <a:pt x="308" y="48"/>
                                        <a:pt x="308" y="48"/>
                                      </a:cubicBezTo>
                                      <a:cubicBezTo>
                                        <a:pt x="316" y="48"/>
                                        <a:pt x="323" y="41"/>
                                        <a:pt x="323" y="32"/>
                                      </a:cubicBezTo>
                                      <a:cubicBezTo>
                                        <a:pt x="323" y="24"/>
                                        <a:pt x="316" y="17"/>
                                        <a:pt x="308" y="17"/>
                                      </a:cubicBezTo>
                                      <a:cubicBezTo>
                                        <a:pt x="61" y="17"/>
                                        <a:pt x="61" y="17"/>
                                        <a:pt x="61" y="17"/>
                                      </a:cubicBezTo>
                                      <a:cubicBezTo>
                                        <a:pt x="27" y="17"/>
                                        <a:pt x="0" y="45"/>
                                        <a:pt x="0" y="79"/>
                                      </a:cubicBezTo>
                                      <a:cubicBezTo>
                                        <a:pt x="0" y="387"/>
                                        <a:pt x="0" y="387"/>
                                        <a:pt x="0" y="387"/>
                                      </a:cubicBezTo>
                                      <a:cubicBezTo>
                                        <a:pt x="0" y="421"/>
                                        <a:pt x="27" y="448"/>
                                        <a:pt x="62" y="448"/>
                                      </a:cubicBezTo>
                                      <a:cubicBezTo>
                                        <a:pt x="369" y="448"/>
                                        <a:pt x="369" y="448"/>
                                        <a:pt x="369" y="448"/>
                                      </a:cubicBezTo>
                                      <a:cubicBezTo>
                                        <a:pt x="403" y="448"/>
                                        <a:pt x="431" y="421"/>
                                        <a:pt x="431" y="387"/>
                                      </a:cubicBezTo>
                                      <a:cubicBezTo>
                                        <a:pt x="431" y="202"/>
                                        <a:pt x="431" y="202"/>
                                        <a:pt x="431" y="202"/>
                                      </a:cubicBezTo>
                                      <a:cubicBezTo>
                                        <a:pt x="431" y="193"/>
                                        <a:pt x="424" y="186"/>
                                        <a:pt x="416" y="186"/>
                                      </a:cubicBezTo>
                                      <a:close/>
                                      <a:moveTo>
                                        <a:pt x="442" y="6"/>
                                      </a:moveTo>
                                      <a:cubicBezTo>
                                        <a:pt x="436" y="0"/>
                                        <a:pt x="426" y="0"/>
                                        <a:pt x="420" y="6"/>
                                      </a:cubicBezTo>
                                      <a:cubicBezTo>
                                        <a:pt x="297" y="129"/>
                                        <a:pt x="297" y="129"/>
                                        <a:pt x="297" y="129"/>
                                      </a:cubicBezTo>
                                      <a:cubicBezTo>
                                        <a:pt x="291" y="135"/>
                                        <a:pt x="291" y="145"/>
                                        <a:pt x="297" y="151"/>
                                      </a:cubicBezTo>
                                      <a:cubicBezTo>
                                        <a:pt x="303" y="157"/>
                                        <a:pt x="313" y="157"/>
                                        <a:pt x="319" y="151"/>
                                      </a:cubicBezTo>
                                      <a:cubicBezTo>
                                        <a:pt x="442" y="28"/>
                                        <a:pt x="442" y="28"/>
                                        <a:pt x="442" y="28"/>
                                      </a:cubicBezTo>
                                      <a:cubicBezTo>
                                        <a:pt x="448" y="22"/>
                                        <a:pt x="448" y="12"/>
                                        <a:pt x="442" y="6"/>
                                      </a:cubicBezTo>
                                      <a:close/>
                                      <a:moveTo>
                                        <a:pt x="231" y="140"/>
                                      </a:moveTo>
                                      <a:cubicBezTo>
                                        <a:pt x="107" y="140"/>
                                        <a:pt x="107" y="140"/>
                                        <a:pt x="107" y="140"/>
                                      </a:cubicBezTo>
                                      <a:cubicBezTo>
                                        <a:pt x="99" y="140"/>
                                        <a:pt x="92" y="147"/>
                                        <a:pt x="92" y="156"/>
                                      </a:cubicBezTo>
                                      <a:cubicBezTo>
                                        <a:pt x="92" y="164"/>
                                        <a:pt x="99" y="171"/>
                                        <a:pt x="107" y="171"/>
                                      </a:cubicBez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  <a:cubicBezTo>
                                        <a:pt x="239" y="171"/>
                                        <a:pt x="246" y="164"/>
                                        <a:pt x="246" y="156"/>
                                      </a:cubicBezTo>
                                      <a:cubicBezTo>
                                        <a:pt x="246" y="147"/>
                                        <a:pt x="239" y="140"/>
                                        <a:pt x="231" y="140"/>
                                      </a:cubicBezTo>
                                      <a:close/>
                                      <a:moveTo>
                                        <a:pt x="92" y="279"/>
                                      </a:moveTo>
                                      <a:cubicBezTo>
                                        <a:pt x="92" y="287"/>
                                        <a:pt x="99" y="294"/>
                                        <a:pt x="108" y="294"/>
                                      </a:cubicBezTo>
                                      <a:cubicBezTo>
                                        <a:pt x="323" y="294"/>
                                        <a:pt x="323" y="294"/>
                                        <a:pt x="323" y="294"/>
                                      </a:cubicBezTo>
                                      <a:cubicBezTo>
                                        <a:pt x="331" y="294"/>
                                        <a:pt x="339" y="287"/>
                                        <a:pt x="339" y="279"/>
                                      </a:cubicBezTo>
                                      <a:cubicBezTo>
                                        <a:pt x="339" y="271"/>
                                        <a:pt x="332" y="263"/>
                                        <a:pt x="323" y="263"/>
                                      </a:cubicBezTo>
                                      <a:cubicBezTo>
                                        <a:pt x="108" y="263"/>
                                        <a:pt x="108" y="263"/>
                                        <a:pt x="108" y="263"/>
                                      </a:cubicBezTo>
                                      <a:cubicBezTo>
                                        <a:pt x="99" y="263"/>
                                        <a:pt x="92" y="270"/>
                                        <a:pt x="92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D9B47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">
                      <o:lock v:ext="edit" aspectratio="f"/>
                      <v:group id="_x0000_s1026" o:spid="_x0000_s1026" o:spt="203" style="position:absolute;left:0;top:19050;height:326460;width:6722957;" coordorigin="0,19050" coordsize="6723441,3264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1475;top:19120;height:326390;width:6351966;" coordorigin="238125,19120" coordsize="6352873,3263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color w:val="7D9B47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D9B47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D9B47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3yN9BrwAAADb&#10;AAAADwAAAGRycy9kb3ducmV2LnhtbEVPTWvCQBC9F/wPyxS8FN1ES7HR1YMloNhLVXoes9MkJDsb&#10;stsk5te7h0KPj/e92Q2mFh21rrSsIJ5HIIgzq0vOFVwv6WwFwnlkjbVlUnAnB7vt5GmDibY9f1F3&#10;9rkIIewSVFB43yRSuqwgg25uG+LA/djWoA+wzaVusQ/hppaLKHqTBksODQU2tC8oq86/RkH9qtNP&#10;2b9k48ft9I7fY3Ucm0qp6XMcrUF4Gvy/+M990AqWYWz4En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jfQa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shape id="椭圆 34" o:spid="_x0000_s1026" o:spt="3" type="#_x0000_t3" style="position:absolute;left:0;top:19050;height:323850;width:323850;v-text-anchor:middle;" filled="f" stroked="t" coordsize="21600,21600" o:gfxdata="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SW3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7D9B47 [3204]" miterlimit="8" joinstyle="miter"/>
                          <v:imagedata o:title=""/>
                          <o:lock v:ext="edit" aspectratio="t"/>
                        </v:shape>
                      </v:group>
                      <v:shape id="Freeform 135" o:spid="_x0000_s1026" o:spt="100" style="position:absolute;left:66675;top:76200;height:198000;width:198000;" fillcolor="#7D9B47" filled="t" stroked="f" coordsize="448,448" o:gfxdata="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3rRQrsAAADb&#10;AAAADwAAAAAAAAABACAAAAAiAAAAZHJzL2Rvd25yZXYueG1sUEsBAhQAFAAAAAgAh07iQDMvBZ47&#10;AAAAOQAAABAAAAAAAAAAAQAgAAAACgEAAGRycy9zaGFwZXhtbC54bWxQSwUGAAAAAAYABgBbAQAA&#10;tAMAAAAA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        <v:path o:connectlocs="183857,82205;176785,89276;176785,171040;163084,184741;27401,184741;13258,171040;13258,34915;26959,21214;136125,21214;142754,14142;136125,7513;26959,7513;0,34915;0,171040;27401,198000;163084,198000;190486,171040;190486,89276;183857,82205;195348,2651;185625,2651;131263,57013;131263,66736;140986,66736;195348,12375;195348,2651;102093,61875;47290,61875;40660,68946;47290,75575;102093,75575;108723,68946;102093,61875;40660,123308;47732,129937;142754,129937;149825,123308;142754,116236;47732,116236;40660,123308" o:connectangles="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有耐心，喜欢踏踏实实地做事，热爱互联网行业。</w:t>
            </w:r>
          </w:p>
          <w:p>
            <w:pPr>
              <w:snapToGrid w:val="0"/>
              <w:spacing w:before="624" w:beforeLines="200" w:line="350" w:lineRule="exact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snapToGrid w:val="0"/>
              <w:spacing w:line="350" w:lineRule="exact"/>
              <w:rPr>
                <w:rFonts w:ascii="微软雅黑" w:hAnsi="微软雅黑" w:eastAsia="微软雅黑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4" w:type="first"/>
      <w:headerReference r:id="rId3" w:type="default"/>
      <w:pgSz w:w="11906" w:h="16838"/>
      <w:pgMar w:top="284" w:right="0" w:bottom="284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7545705" cy="10775950"/>
          <wp:effectExtent l="0" t="0" r="0" b="635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25"/>
                  <a:stretch>
                    <a:fillRect/>
                  </a:stretch>
                </pic:blipFill>
                <pic:spPr>
                  <a:xfrm>
                    <a:off x="0" y="0"/>
                    <a:ext cx="7545705" cy="107759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-69850</wp:posOffset>
          </wp:positionV>
          <wp:extent cx="7545705" cy="10775950"/>
          <wp:effectExtent l="0" t="0" r="0" b="635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25"/>
                  <a:stretch>
                    <a:fillRect/>
                  </a:stretch>
                </pic:blipFill>
                <pic:spPr>
                  <a:xfrm>
                    <a:off x="0" y="0"/>
                    <a:ext cx="7545705" cy="107759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3508375</wp:posOffset>
              </wp:positionH>
              <wp:positionV relativeFrom="paragraph">
                <wp:posOffset>-699770</wp:posOffset>
              </wp:positionV>
              <wp:extent cx="3729990" cy="2948305"/>
              <wp:effectExtent l="0" t="0" r="3810" b="4445"/>
              <wp:wrapNone/>
              <wp:docPr id="2" name="Freefor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3729990" cy="2948403"/>
                      </a:xfrm>
                      <a:custGeom>
                        <a:avLst/>
                        <a:gdLst>
                          <a:gd name="T0" fmla="*/ 2756 w 3580"/>
                          <a:gd name="T1" fmla="*/ 1300 h 2820"/>
                          <a:gd name="T2" fmla="*/ 1865 w 3580"/>
                          <a:gd name="T3" fmla="*/ 1632 h 2820"/>
                          <a:gd name="T4" fmla="*/ 1790 w 3580"/>
                          <a:gd name="T5" fmla="*/ 1645 h 2820"/>
                          <a:gd name="T6" fmla="*/ 1715 w 3580"/>
                          <a:gd name="T7" fmla="*/ 1632 h 2820"/>
                          <a:gd name="T8" fmla="*/ 824 w 3580"/>
                          <a:gd name="T9" fmla="*/ 1300 h 2820"/>
                          <a:gd name="T10" fmla="*/ 796 w 3580"/>
                          <a:gd name="T11" fmla="*/ 1880 h 2820"/>
                          <a:gd name="T12" fmla="*/ 1790 w 3580"/>
                          <a:gd name="T13" fmla="*/ 2350 h 2820"/>
                          <a:gd name="T14" fmla="*/ 2784 w 3580"/>
                          <a:gd name="T15" fmla="*/ 1880 h 2820"/>
                          <a:gd name="T16" fmla="*/ 2756 w 3580"/>
                          <a:gd name="T17" fmla="*/ 1300 h 2820"/>
                          <a:gd name="T18" fmla="*/ 3580 w 3580"/>
                          <a:gd name="T19" fmla="*/ 705 h 2820"/>
                          <a:gd name="T20" fmla="*/ 3545 w 3580"/>
                          <a:gd name="T21" fmla="*/ 648 h 2820"/>
                          <a:gd name="T22" fmla="*/ 1806 w 3580"/>
                          <a:gd name="T23" fmla="*/ 1 h 2820"/>
                          <a:gd name="T24" fmla="*/ 1790 w 3580"/>
                          <a:gd name="T25" fmla="*/ 0 h 2820"/>
                          <a:gd name="T26" fmla="*/ 1774 w 3580"/>
                          <a:gd name="T27" fmla="*/ 1 h 2820"/>
                          <a:gd name="T28" fmla="*/ 35 w 3580"/>
                          <a:gd name="T29" fmla="*/ 648 h 2820"/>
                          <a:gd name="T30" fmla="*/ 0 w 3580"/>
                          <a:gd name="T31" fmla="*/ 705 h 2820"/>
                          <a:gd name="T32" fmla="*/ 35 w 3580"/>
                          <a:gd name="T33" fmla="*/ 762 h 2820"/>
                          <a:gd name="T34" fmla="*/ 552 w 3580"/>
                          <a:gd name="T35" fmla="*/ 953 h 2820"/>
                          <a:gd name="T36" fmla="*/ 400 w 3580"/>
                          <a:gd name="T37" fmla="*/ 1559 h 2820"/>
                          <a:gd name="T38" fmla="*/ 299 w 3580"/>
                          <a:gd name="T39" fmla="*/ 1763 h 2820"/>
                          <a:gd name="T40" fmla="*/ 389 w 3580"/>
                          <a:gd name="T41" fmla="*/ 1959 h 2820"/>
                          <a:gd name="T42" fmla="*/ 299 w 3580"/>
                          <a:gd name="T43" fmla="*/ 2754 h 2820"/>
                          <a:gd name="T44" fmla="*/ 311 w 3580"/>
                          <a:gd name="T45" fmla="*/ 2800 h 2820"/>
                          <a:gd name="T46" fmla="*/ 348 w 3580"/>
                          <a:gd name="T47" fmla="*/ 2820 h 2820"/>
                          <a:gd name="T48" fmla="*/ 647 w 3580"/>
                          <a:gd name="T49" fmla="*/ 2820 h 2820"/>
                          <a:gd name="T50" fmla="*/ 684 w 3580"/>
                          <a:gd name="T51" fmla="*/ 2800 h 2820"/>
                          <a:gd name="T52" fmla="*/ 696 w 3580"/>
                          <a:gd name="T53" fmla="*/ 2754 h 2820"/>
                          <a:gd name="T54" fmla="*/ 606 w 3580"/>
                          <a:gd name="T55" fmla="*/ 1959 h 2820"/>
                          <a:gd name="T56" fmla="*/ 696 w 3580"/>
                          <a:gd name="T57" fmla="*/ 1763 h 2820"/>
                          <a:gd name="T58" fmla="*/ 598 w 3580"/>
                          <a:gd name="T59" fmla="*/ 1562 h 2820"/>
                          <a:gd name="T60" fmla="*/ 762 w 3580"/>
                          <a:gd name="T61" fmla="*/ 1030 h 2820"/>
                          <a:gd name="T62" fmla="*/ 1774 w 3580"/>
                          <a:gd name="T63" fmla="*/ 1408 h 2820"/>
                          <a:gd name="T64" fmla="*/ 1790 w 3580"/>
                          <a:gd name="T65" fmla="*/ 1410 h 2820"/>
                          <a:gd name="T66" fmla="*/ 1806 w 3580"/>
                          <a:gd name="T67" fmla="*/ 1408 h 2820"/>
                          <a:gd name="T68" fmla="*/ 3545 w 3580"/>
                          <a:gd name="T69" fmla="*/ 762 h 2820"/>
                          <a:gd name="T70" fmla="*/ 3580 w 3580"/>
                          <a:gd name="T71" fmla="*/ 705 h 28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</a:cxnLst>
                        <a:rect l="0" t="0" r="r" b="b"/>
                        <a:pathLst>
                          <a:path w="3580" h="2820">
                            <a:moveTo>
                              <a:pt x="2756" y="1300"/>
                            </a:moveTo>
                            <a:cubicBezTo>
                              <a:pt x="1865" y="1632"/>
                              <a:pt x="1865" y="1632"/>
                              <a:pt x="1865" y="1632"/>
                            </a:cubicBezTo>
                            <a:cubicBezTo>
                              <a:pt x="1840" y="1641"/>
                              <a:pt x="1815" y="1645"/>
                              <a:pt x="1790" y="1645"/>
                            </a:cubicBezTo>
                            <a:cubicBezTo>
                              <a:pt x="1765" y="1645"/>
                              <a:pt x="1740" y="1641"/>
                              <a:pt x="1715" y="1632"/>
                            </a:cubicBezTo>
                            <a:cubicBezTo>
                              <a:pt x="824" y="1300"/>
                              <a:pt x="824" y="1300"/>
                              <a:pt x="824" y="1300"/>
                            </a:cubicBezTo>
                            <a:cubicBezTo>
                              <a:pt x="796" y="1880"/>
                              <a:pt x="796" y="1880"/>
                              <a:pt x="796" y="1880"/>
                            </a:cubicBezTo>
                            <a:cubicBezTo>
                              <a:pt x="783" y="2139"/>
                              <a:pt x="1242" y="2350"/>
                              <a:pt x="1790" y="2350"/>
                            </a:cubicBezTo>
                            <a:cubicBezTo>
                              <a:pt x="2338" y="2350"/>
                              <a:pt x="2797" y="2139"/>
                              <a:pt x="2784" y="1880"/>
                            </a:cubicBezTo>
                            <a:lnTo>
                              <a:pt x="2756" y="1300"/>
                            </a:lnTo>
                            <a:close/>
                            <a:moveTo>
                              <a:pt x="3580" y="705"/>
                            </a:moveTo>
                            <a:cubicBezTo>
                              <a:pt x="3580" y="679"/>
                              <a:pt x="3566" y="657"/>
                              <a:pt x="3545" y="648"/>
                            </a:cubicBezTo>
                            <a:cubicBezTo>
                              <a:pt x="1806" y="1"/>
                              <a:pt x="1806" y="1"/>
                              <a:pt x="1806" y="1"/>
                            </a:cubicBezTo>
                            <a:cubicBezTo>
                              <a:pt x="1799" y="0"/>
                              <a:pt x="1795" y="0"/>
                              <a:pt x="1790" y="0"/>
                            </a:cubicBezTo>
                            <a:cubicBezTo>
                              <a:pt x="1785" y="0"/>
                              <a:pt x="1781" y="0"/>
                              <a:pt x="1774" y="1"/>
                            </a:cubicBezTo>
                            <a:cubicBezTo>
                              <a:pt x="35" y="648"/>
                              <a:pt x="35" y="648"/>
                              <a:pt x="35" y="648"/>
                            </a:cubicBezTo>
                            <a:cubicBezTo>
                              <a:pt x="14" y="657"/>
                              <a:pt x="0" y="679"/>
                              <a:pt x="0" y="705"/>
                            </a:cubicBezTo>
                            <a:cubicBezTo>
                              <a:pt x="0" y="730"/>
                              <a:pt x="14" y="753"/>
                              <a:pt x="35" y="762"/>
                            </a:cubicBezTo>
                            <a:cubicBezTo>
                              <a:pt x="552" y="953"/>
                              <a:pt x="552" y="953"/>
                              <a:pt x="552" y="953"/>
                            </a:cubicBezTo>
                            <a:cubicBezTo>
                              <a:pt x="456" y="1112"/>
                              <a:pt x="409" y="1344"/>
                              <a:pt x="400" y="1559"/>
                            </a:cubicBezTo>
                            <a:cubicBezTo>
                              <a:pt x="341" y="1599"/>
                              <a:pt x="299" y="1674"/>
                              <a:pt x="299" y="1763"/>
                            </a:cubicBezTo>
                            <a:cubicBezTo>
                              <a:pt x="299" y="1845"/>
                              <a:pt x="334" y="1917"/>
                              <a:pt x="389" y="1959"/>
                            </a:cubicBezTo>
                            <a:cubicBezTo>
                              <a:pt x="299" y="2754"/>
                              <a:pt x="299" y="2754"/>
                              <a:pt x="299" y="2754"/>
                            </a:cubicBezTo>
                            <a:cubicBezTo>
                              <a:pt x="297" y="2771"/>
                              <a:pt x="302" y="2787"/>
                              <a:pt x="311" y="2800"/>
                            </a:cubicBezTo>
                            <a:cubicBezTo>
                              <a:pt x="320" y="2813"/>
                              <a:pt x="334" y="2820"/>
                              <a:pt x="348" y="2820"/>
                            </a:cubicBezTo>
                            <a:cubicBezTo>
                              <a:pt x="647" y="2820"/>
                              <a:pt x="647" y="2820"/>
                              <a:pt x="647" y="2820"/>
                            </a:cubicBezTo>
                            <a:cubicBezTo>
                              <a:pt x="661" y="2820"/>
                              <a:pt x="675" y="2813"/>
                              <a:pt x="684" y="2800"/>
                            </a:cubicBezTo>
                            <a:cubicBezTo>
                              <a:pt x="693" y="2787"/>
                              <a:pt x="698" y="2771"/>
                              <a:pt x="696" y="2754"/>
                            </a:cubicBezTo>
                            <a:cubicBezTo>
                              <a:pt x="606" y="1959"/>
                              <a:pt x="606" y="1959"/>
                              <a:pt x="606" y="1959"/>
                            </a:cubicBezTo>
                            <a:cubicBezTo>
                              <a:pt x="661" y="1917"/>
                              <a:pt x="696" y="1845"/>
                              <a:pt x="696" y="1763"/>
                            </a:cubicBezTo>
                            <a:cubicBezTo>
                              <a:pt x="696" y="1676"/>
                              <a:pt x="657" y="1603"/>
                              <a:pt x="598" y="1562"/>
                            </a:cubicBezTo>
                            <a:cubicBezTo>
                              <a:pt x="611" y="1314"/>
                              <a:pt x="673" y="1112"/>
                              <a:pt x="762" y="1030"/>
                            </a:cubicBezTo>
                            <a:cubicBezTo>
                              <a:pt x="1774" y="1408"/>
                              <a:pt x="1774" y="1408"/>
                              <a:pt x="1774" y="1408"/>
                            </a:cubicBezTo>
                            <a:cubicBezTo>
                              <a:pt x="1781" y="1410"/>
                              <a:pt x="1785" y="1410"/>
                              <a:pt x="1790" y="1410"/>
                            </a:cubicBezTo>
                            <a:cubicBezTo>
                              <a:pt x="1795" y="1410"/>
                              <a:pt x="1799" y="1410"/>
                              <a:pt x="1806" y="1408"/>
                            </a:cubicBezTo>
                            <a:cubicBezTo>
                              <a:pt x="3545" y="762"/>
                              <a:pt x="3545" y="762"/>
                              <a:pt x="3545" y="762"/>
                            </a:cubicBezTo>
                            <a:cubicBezTo>
                              <a:pt x="3566" y="753"/>
                              <a:pt x="3580" y="730"/>
                              <a:pt x="3580" y="705"/>
                            </a:cubicBezTo>
                            <a:close/>
                          </a:path>
                        </a:pathLst>
                      </a:custGeom>
                      <a:solidFill>
                        <a:srgbClr val="E7EEDA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/>
                  </wps:wsp>
                </a:graphicData>
              </a:graphic>
            </wp:anchor>
          </w:drawing>
        </mc:Choice>
        <mc:Fallback>
          <w:pict>
            <v:shape id="Freeform 9" o:spid="_x0000_s1026" o:spt="100" style="position:absolute;left:0pt;margin-left:276.25pt;margin-top:-55.1pt;height:232.15pt;width:293.7pt;mso-position-horizontal-relative:margin;z-index:251660288;mso-width-relative:page;mso-height-relative:page;" fillcolor="#E7EEDA" filled="t" stroked="f" coordsize="3580,2820" o:gfxdata="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<v:path o:connectlocs="2871467,1359192;1943137,1706309;1864995,1719901;1786852,1706309;858522,1359192;829349,1965602;1864995,2457002;2900640,1965602;2871467,1359192;3729990,737100;3693523,677505;1881665,1045;1864995,0;1848324,1045;36466,677505;0,737100;36466,796696;575126,996392;416758,1629985;311527,1843274;405297,2048199;311527,2879397;324029,2927492;362580,2948403;674107,2948403;712657,2927492;725160,2879397;631389,2048199;725160,1843274;623054,1633122;793925,1076898;1848324,1472110;1864995,1474201;1881665,1472110;3693523,796696;3729990,737100" o:connectangles="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F478E"/>
    <w:rsid w:val="0000037E"/>
    <w:rsid w:val="0000133D"/>
    <w:rsid w:val="000248D3"/>
    <w:rsid w:val="00036377"/>
    <w:rsid w:val="00073CB2"/>
    <w:rsid w:val="00076119"/>
    <w:rsid w:val="000A5775"/>
    <w:rsid w:val="000B2491"/>
    <w:rsid w:val="000C06AB"/>
    <w:rsid w:val="000C55D6"/>
    <w:rsid w:val="000D49DB"/>
    <w:rsid w:val="000F39AF"/>
    <w:rsid w:val="000F5DA7"/>
    <w:rsid w:val="001049B1"/>
    <w:rsid w:val="00107AFB"/>
    <w:rsid w:val="00113F19"/>
    <w:rsid w:val="00114F4C"/>
    <w:rsid w:val="00117FF3"/>
    <w:rsid w:val="001353F8"/>
    <w:rsid w:val="00140EF2"/>
    <w:rsid w:val="00173D95"/>
    <w:rsid w:val="00182CE2"/>
    <w:rsid w:val="00195FC7"/>
    <w:rsid w:val="001A7A5D"/>
    <w:rsid w:val="001A7B44"/>
    <w:rsid w:val="001B449A"/>
    <w:rsid w:val="001B629A"/>
    <w:rsid w:val="001D1B0F"/>
    <w:rsid w:val="001D3087"/>
    <w:rsid w:val="001D597D"/>
    <w:rsid w:val="001E661B"/>
    <w:rsid w:val="001F7F0B"/>
    <w:rsid w:val="00201506"/>
    <w:rsid w:val="00201A09"/>
    <w:rsid w:val="00216FF7"/>
    <w:rsid w:val="00217A7B"/>
    <w:rsid w:val="002207B6"/>
    <w:rsid w:val="00231114"/>
    <w:rsid w:val="00253141"/>
    <w:rsid w:val="00253608"/>
    <w:rsid w:val="002559D7"/>
    <w:rsid w:val="0028301B"/>
    <w:rsid w:val="00291E2D"/>
    <w:rsid w:val="0029360D"/>
    <w:rsid w:val="002A4AFA"/>
    <w:rsid w:val="002B2EC6"/>
    <w:rsid w:val="002D2F4D"/>
    <w:rsid w:val="002E3526"/>
    <w:rsid w:val="00317EF6"/>
    <w:rsid w:val="00326844"/>
    <w:rsid w:val="0034264A"/>
    <w:rsid w:val="0034286C"/>
    <w:rsid w:val="003516A3"/>
    <w:rsid w:val="00363784"/>
    <w:rsid w:val="00365F7B"/>
    <w:rsid w:val="00367606"/>
    <w:rsid w:val="003765EC"/>
    <w:rsid w:val="003B6BEB"/>
    <w:rsid w:val="003B6D34"/>
    <w:rsid w:val="003F4EAD"/>
    <w:rsid w:val="00405889"/>
    <w:rsid w:val="00423129"/>
    <w:rsid w:val="00427549"/>
    <w:rsid w:val="00430A56"/>
    <w:rsid w:val="004600CF"/>
    <w:rsid w:val="0046046C"/>
    <w:rsid w:val="00477D49"/>
    <w:rsid w:val="00482423"/>
    <w:rsid w:val="00487524"/>
    <w:rsid w:val="00496460"/>
    <w:rsid w:val="004A56F5"/>
    <w:rsid w:val="004B00C8"/>
    <w:rsid w:val="004B447F"/>
    <w:rsid w:val="004C1756"/>
    <w:rsid w:val="004C737C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B4866"/>
    <w:rsid w:val="005C46FD"/>
    <w:rsid w:val="005E48C1"/>
    <w:rsid w:val="005E55E6"/>
    <w:rsid w:val="006055BF"/>
    <w:rsid w:val="00613514"/>
    <w:rsid w:val="00626F95"/>
    <w:rsid w:val="006271F3"/>
    <w:rsid w:val="006550CA"/>
    <w:rsid w:val="00666FDD"/>
    <w:rsid w:val="00692FB9"/>
    <w:rsid w:val="00695A7C"/>
    <w:rsid w:val="00696911"/>
    <w:rsid w:val="006A4229"/>
    <w:rsid w:val="006A7227"/>
    <w:rsid w:val="006B1012"/>
    <w:rsid w:val="006B6429"/>
    <w:rsid w:val="006C7B94"/>
    <w:rsid w:val="006D6D79"/>
    <w:rsid w:val="006E1A06"/>
    <w:rsid w:val="006E6252"/>
    <w:rsid w:val="006F1242"/>
    <w:rsid w:val="00701DD9"/>
    <w:rsid w:val="00715129"/>
    <w:rsid w:val="00716DF9"/>
    <w:rsid w:val="00725686"/>
    <w:rsid w:val="00734752"/>
    <w:rsid w:val="00762CFA"/>
    <w:rsid w:val="007710E9"/>
    <w:rsid w:val="00773D6C"/>
    <w:rsid w:val="00774332"/>
    <w:rsid w:val="007A7DEA"/>
    <w:rsid w:val="007B0807"/>
    <w:rsid w:val="007B5A9B"/>
    <w:rsid w:val="007C1714"/>
    <w:rsid w:val="007C4350"/>
    <w:rsid w:val="007D38C7"/>
    <w:rsid w:val="007D7E14"/>
    <w:rsid w:val="007E4BAD"/>
    <w:rsid w:val="007F4B90"/>
    <w:rsid w:val="00832EA2"/>
    <w:rsid w:val="00836143"/>
    <w:rsid w:val="00847051"/>
    <w:rsid w:val="00856AAB"/>
    <w:rsid w:val="00856FFC"/>
    <w:rsid w:val="00861F03"/>
    <w:rsid w:val="0087697A"/>
    <w:rsid w:val="00893837"/>
    <w:rsid w:val="008A5F85"/>
    <w:rsid w:val="008C15F3"/>
    <w:rsid w:val="008D3104"/>
    <w:rsid w:val="008E56B2"/>
    <w:rsid w:val="008E5B36"/>
    <w:rsid w:val="008F55C0"/>
    <w:rsid w:val="00906E86"/>
    <w:rsid w:val="00917FD2"/>
    <w:rsid w:val="00931A05"/>
    <w:rsid w:val="009579E3"/>
    <w:rsid w:val="00972AF1"/>
    <w:rsid w:val="00976AA7"/>
    <w:rsid w:val="009820BC"/>
    <w:rsid w:val="009A21C5"/>
    <w:rsid w:val="009A386D"/>
    <w:rsid w:val="009A4495"/>
    <w:rsid w:val="009B2385"/>
    <w:rsid w:val="009C31B4"/>
    <w:rsid w:val="009D739E"/>
    <w:rsid w:val="009D7E2B"/>
    <w:rsid w:val="009E7758"/>
    <w:rsid w:val="009F00DB"/>
    <w:rsid w:val="00A57056"/>
    <w:rsid w:val="00A72B73"/>
    <w:rsid w:val="00A75B7C"/>
    <w:rsid w:val="00A96B78"/>
    <w:rsid w:val="00A97A65"/>
    <w:rsid w:val="00AA4E02"/>
    <w:rsid w:val="00AB1A43"/>
    <w:rsid w:val="00AB2059"/>
    <w:rsid w:val="00AC6129"/>
    <w:rsid w:val="00AD14E1"/>
    <w:rsid w:val="00AD39AB"/>
    <w:rsid w:val="00AD40A7"/>
    <w:rsid w:val="00AF06FB"/>
    <w:rsid w:val="00B07C75"/>
    <w:rsid w:val="00B41C00"/>
    <w:rsid w:val="00B54A91"/>
    <w:rsid w:val="00B61D5A"/>
    <w:rsid w:val="00B65619"/>
    <w:rsid w:val="00B67B58"/>
    <w:rsid w:val="00B732DF"/>
    <w:rsid w:val="00B743F7"/>
    <w:rsid w:val="00B74EBC"/>
    <w:rsid w:val="00B755DF"/>
    <w:rsid w:val="00B766BE"/>
    <w:rsid w:val="00B84686"/>
    <w:rsid w:val="00B91500"/>
    <w:rsid w:val="00BC2BFE"/>
    <w:rsid w:val="00BD3606"/>
    <w:rsid w:val="00BD7984"/>
    <w:rsid w:val="00BE1B38"/>
    <w:rsid w:val="00C1020A"/>
    <w:rsid w:val="00C253D3"/>
    <w:rsid w:val="00C32681"/>
    <w:rsid w:val="00C407AF"/>
    <w:rsid w:val="00C60009"/>
    <w:rsid w:val="00C72A76"/>
    <w:rsid w:val="00CA1400"/>
    <w:rsid w:val="00CB2B38"/>
    <w:rsid w:val="00CC2936"/>
    <w:rsid w:val="00D021CF"/>
    <w:rsid w:val="00D023F5"/>
    <w:rsid w:val="00D10FE6"/>
    <w:rsid w:val="00D16AF3"/>
    <w:rsid w:val="00D26016"/>
    <w:rsid w:val="00D465DB"/>
    <w:rsid w:val="00D5762A"/>
    <w:rsid w:val="00D83CE2"/>
    <w:rsid w:val="00D87B99"/>
    <w:rsid w:val="00D945FB"/>
    <w:rsid w:val="00DB450B"/>
    <w:rsid w:val="00DC395B"/>
    <w:rsid w:val="00DC5917"/>
    <w:rsid w:val="00DC7676"/>
    <w:rsid w:val="00DD0736"/>
    <w:rsid w:val="00DD7306"/>
    <w:rsid w:val="00DE4B68"/>
    <w:rsid w:val="00E04CC7"/>
    <w:rsid w:val="00E145B7"/>
    <w:rsid w:val="00E15856"/>
    <w:rsid w:val="00E17BB2"/>
    <w:rsid w:val="00E227E5"/>
    <w:rsid w:val="00E24011"/>
    <w:rsid w:val="00E30116"/>
    <w:rsid w:val="00E420E1"/>
    <w:rsid w:val="00E51F9F"/>
    <w:rsid w:val="00E6057B"/>
    <w:rsid w:val="00E612A1"/>
    <w:rsid w:val="00E757CA"/>
    <w:rsid w:val="00E8090B"/>
    <w:rsid w:val="00EB56D7"/>
    <w:rsid w:val="00EE02B2"/>
    <w:rsid w:val="00EE16B3"/>
    <w:rsid w:val="00EE2644"/>
    <w:rsid w:val="00F014B4"/>
    <w:rsid w:val="00F12E0B"/>
    <w:rsid w:val="00F169F4"/>
    <w:rsid w:val="00F20E7D"/>
    <w:rsid w:val="00F42A6A"/>
    <w:rsid w:val="00F53869"/>
    <w:rsid w:val="00F54448"/>
    <w:rsid w:val="00F61423"/>
    <w:rsid w:val="00F87584"/>
    <w:rsid w:val="00FA0255"/>
    <w:rsid w:val="00FA220D"/>
    <w:rsid w:val="00FC164A"/>
    <w:rsid w:val="00FE0B72"/>
    <w:rsid w:val="00FE3F4E"/>
    <w:rsid w:val="00FF523C"/>
    <w:rsid w:val="07646DD1"/>
    <w:rsid w:val="0F861A2D"/>
    <w:rsid w:val="0FE15D0F"/>
    <w:rsid w:val="2CDF478E"/>
    <w:rsid w:val="62AB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日期 字符"/>
    <w:basedOn w:val="5"/>
    <w:link w:val="2"/>
    <w:semiHidden/>
    <w:qFormat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828;&#21033;&#33395;\AppData\Roaming\Kingsoft\office6\script\resume_download_cache\1fd0c1cae03c91f54ca9e8899733661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E35D3-2F3C-49C3-AC4E-280B456D36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1fd0c1cae03c91f54ca9e88997336613.docx</Template>
  <Pages>2</Pages>
  <Words>1124</Words>
  <Characters>1295</Characters>
  <Lines>9</Lines>
  <Paragraphs>2</Paragraphs>
  <TotalTime>7</TotalTime>
  <ScaleCrop>false</ScaleCrop>
  <LinksUpToDate>false</LinksUpToDate>
  <CharactersWithSpaces>1324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2018-06-14T08:59:00Z</dcterms:created>
  <dc:creator>钟意YZX</dc:creator>
  <cp:lastModifiedBy>张轩轩</cp:lastModifiedBy>
  <dcterms:modified xsi:type="dcterms:W3CDTF">2018-07-01T12:47:28Z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2052-10.1.0.7400</vt:lpwstr>
  </property>
</Properties>
</file>